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EFFD6" w14:textId="751A60DB" w:rsidR="001203AE" w:rsidRPr="003C0800" w:rsidRDefault="00EE4D6E" w:rsidP="001203AE">
      <w:pPr>
        <w:pStyle w:val="Heading1"/>
        <w:rPr>
          <w:rFonts w:cs="Arial"/>
          <w:szCs w:val="22"/>
        </w:rPr>
      </w:pPr>
      <w:r>
        <w:rPr>
          <w:rFonts w:cs="Arial"/>
          <w:szCs w:val="22"/>
        </w:rPr>
        <w:t xml:space="preserve">Hyperthyroidism and </w:t>
      </w:r>
      <w:proofErr w:type="spellStart"/>
      <w:r>
        <w:rPr>
          <w:rFonts w:cs="Arial"/>
          <w:szCs w:val="22"/>
        </w:rPr>
        <w:t>goitre</w:t>
      </w:r>
      <w:proofErr w:type="spellEnd"/>
    </w:p>
    <w:p w14:paraId="68C27367" w14:textId="1C16D3A7" w:rsidR="00935120" w:rsidRPr="00935120" w:rsidRDefault="005B784C" w:rsidP="00975A60">
      <w:pPr>
        <w:pStyle w:val="Heading2"/>
        <w:rPr>
          <w:rFonts w:cs="Arial"/>
          <w:i/>
          <w:szCs w:val="22"/>
        </w:rPr>
      </w:pPr>
      <w:r>
        <w:rPr>
          <w:rFonts w:cs="Arial"/>
          <w:i/>
          <w:szCs w:val="22"/>
        </w:rPr>
        <w:t>Executive summary</w:t>
      </w:r>
    </w:p>
    <w:p w14:paraId="612E5B2F" w14:textId="4A6D024D" w:rsidR="00991961" w:rsidRDefault="00975A60" w:rsidP="00991961">
      <w:pPr>
        <w:pStyle w:val="Heading2"/>
        <w:rPr>
          <w:rFonts w:cs="Arial"/>
          <w:szCs w:val="22"/>
        </w:rPr>
      </w:pPr>
      <w:r w:rsidRPr="00DC590C">
        <w:rPr>
          <w:rFonts w:cs="Arial"/>
          <w:szCs w:val="22"/>
        </w:rPr>
        <w:t>Introduction</w:t>
      </w:r>
    </w:p>
    <w:p w14:paraId="6343F59B" w14:textId="77777777" w:rsidR="00C60CA8" w:rsidRPr="001811D3" w:rsidRDefault="00991961" w:rsidP="001811D3">
      <w:r w:rsidRPr="001811D3">
        <w:t>Hyperthyroidism is excess production and/or secretion of thyroid hormones (overactive thyroid gland).</w:t>
      </w:r>
      <w:r w:rsidR="00C60CA8" w:rsidRPr="001811D3">
        <w:t xml:space="preserve"> </w:t>
      </w:r>
    </w:p>
    <w:p w14:paraId="52FE10D9" w14:textId="4A6863E2" w:rsidR="00991961" w:rsidRPr="001811D3" w:rsidRDefault="004C4FCE" w:rsidP="001811D3">
      <w:proofErr w:type="spellStart"/>
      <w:r w:rsidRPr="001811D3">
        <w:t>Goitre</w:t>
      </w:r>
      <w:proofErr w:type="spellEnd"/>
      <w:r w:rsidR="00C60CA8" w:rsidRPr="001811D3">
        <w:t xml:space="preserve"> refers to enlargement of the thyroid gland. May</w:t>
      </w:r>
      <w:r w:rsidR="00570BD0" w:rsidRPr="001811D3">
        <w:t>be</w:t>
      </w:r>
      <w:r w:rsidR="00C60CA8" w:rsidRPr="001811D3">
        <w:t xml:space="preserve"> diffuse or nodular and may be associated with normal, decrease or increase thyroid hormone production.</w:t>
      </w:r>
    </w:p>
    <w:p w14:paraId="3B536E1B" w14:textId="77777777" w:rsidR="00C60CA8" w:rsidRPr="001811D3" w:rsidRDefault="00C60CA8" w:rsidP="001811D3"/>
    <w:p w14:paraId="48C9290A" w14:textId="77777777" w:rsidR="00EE4D6E" w:rsidRPr="001811D3" w:rsidRDefault="00EE4D6E" w:rsidP="001811D3">
      <w:r w:rsidRPr="001811D3">
        <w:t xml:space="preserve">Hyperthyroidism and </w:t>
      </w:r>
      <w:proofErr w:type="spellStart"/>
      <w:r w:rsidRPr="001811D3">
        <w:t>goitre</w:t>
      </w:r>
      <w:proofErr w:type="spellEnd"/>
      <w:r w:rsidRPr="001811D3">
        <w:t xml:space="preserve"> in The Gambia are most often caused either by Grave’s disease or by nodular disease. As everywhere, thyroid disease is more common in women than in men. </w:t>
      </w:r>
    </w:p>
    <w:p w14:paraId="68383F38" w14:textId="23DE4E5E" w:rsidR="00EE4D6E" w:rsidRPr="001811D3" w:rsidRDefault="00EE4D6E" w:rsidP="001811D3">
      <w:r w:rsidRPr="001811D3">
        <w:t>Nodular disease is probably linked to chronic iodine deficiency and is more common in older patients. It may or may not be associated with hyperthyroidism.</w:t>
      </w:r>
    </w:p>
    <w:p w14:paraId="3BC19082" w14:textId="77777777" w:rsidR="00D550DC" w:rsidRDefault="00D550DC" w:rsidP="001811D3">
      <w:pPr>
        <w:pStyle w:val="Heading2"/>
        <w:rPr>
          <w:bCs/>
        </w:rPr>
      </w:pPr>
      <w:r w:rsidRPr="00612AEE">
        <w:t>Target User</w:t>
      </w:r>
    </w:p>
    <w:p w14:paraId="0BD1A06C" w14:textId="4F1EFC05" w:rsidR="00D550DC" w:rsidRDefault="00D550DC" w:rsidP="00D550DC">
      <w:pPr>
        <w:pStyle w:val="ListParagraph"/>
        <w:numPr>
          <w:ilvl w:val="0"/>
          <w:numId w:val="33"/>
        </w:numPr>
      </w:pPr>
      <w:r>
        <w:t>Nurses</w:t>
      </w:r>
    </w:p>
    <w:p w14:paraId="040416DF" w14:textId="2E1CCF51" w:rsidR="00D550DC" w:rsidRPr="00612AEE" w:rsidRDefault="00D550DC" w:rsidP="00D550DC">
      <w:pPr>
        <w:pStyle w:val="ListParagraph"/>
        <w:numPr>
          <w:ilvl w:val="0"/>
          <w:numId w:val="33"/>
        </w:numPr>
      </w:pPr>
      <w:r>
        <w:t>Doctors</w:t>
      </w:r>
    </w:p>
    <w:p w14:paraId="2BEE0F00" w14:textId="77777777" w:rsidR="00D550DC" w:rsidRDefault="00D550DC" w:rsidP="001811D3">
      <w:pPr>
        <w:pStyle w:val="Heading2"/>
        <w:rPr>
          <w:bCs/>
        </w:rPr>
      </w:pPr>
      <w:r w:rsidRPr="00612AEE">
        <w:t xml:space="preserve">Target area of use </w:t>
      </w:r>
    </w:p>
    <w:p w14:paraId="66C2505C" w14:textId="0E95A725" w:rsidR="00D550DC" w:rsidRDefault="00D550DC" w:rsidP="00D550DC">
      <w:pPr>
        <w:pStyle w:val="ListParagraph"/>
        <w:numPr>
          <w:ilvl w:val="0"/>
          <w:numId w:val="34"/>
        </w:numPr>
      </w:pPr>
      <w:r>
        <w:t>Outpatient department</w:t>
      </w:r>
    </w:p>
    <w:p w14:paraId="3D740D8B" w14:textId="668AC004" w:rsidR="00D550DC" w:rsidRPr="00612AEE" w:rsidRDefault="00D550DC" w:rsidP="00D550DC">
      <w:pPr>
        <w:pStyle w:val="ListParagraph"/>
        <w:numPr>
          <w:ilvl w:val="0"/>
          <w:numId w:val="34"/>
        </w:numPr>
      </w:pPr>
      <w:r>
        <w:t>Ward</w:t>
      </w:r>
    </w:p>
    <w:p w14:paraId="28386D55" w14:textId="77777777" w:rsidR="00D550DC" w:rsidRDefault="00D550DC" w:rsidP="001811D3">
      <w:pPr>
        <w:pStyle w:val="Heading2"/>
        <w:rPr>
          <w:bCs/>
        </w:rPr>
      </w:pPr>
      <w:r>
        <w:t xml:space="preserve">Key areas of focus / </w:t>
      </w:r>
      <w:r w:rsidRPr="00612AEE">
        <w:t xml:space="preserve">New additions / </w:t>
      </w:r>
      <w:r>
        <w:t>C</w:t>
      </w:r>
      <w:r w:rsidRPr="00612AEE">
        <w:t>hanges</w:t>
      </w:r>
      <w:r>
        <w:t>.</w:t>
      </w:r>
    </w:p>
    <w:p w14:paraId="4B9344A6" w14:textId="3E52FC67" w:rsidR="00D550DC" w:rsidRPr="001846BB" w:rsidRDefault="00F44F1E" w:rsidP="00D550DC">
      <w:r>
        <w:t xml:space="preserve">This guideline addresses the </w:t>
      </w:r>
      <w:r w:rsidR="00EB736B">
        <w:t xml:space="preserve">diagnosis and </w:t>
      </w:r>
      <w:r>
        <w:t xml:space="preserve">management of hyperthyroidism and </w:t>
      </w:r>
      <w:proofErr w:type="spellStart"/>
      <w:r w:rsidR="00EB736B">
        <w:t>goitre</w:t>
      </w:r>
      <w:proofErr w:type="spellEnd"/>
      <w:r w:rsidR="00EB736B">
        <w:t>.</w:t>
      </w:r>
    </w:p>
    <w:p w14:paraId="6BBD8080" w14:textId="77777777" w:rsidR="00D550DC" w:rsidRDefault="00D550DC" w:rsidP="001811D3">
      <w:pPr>
        <w:pStyle w:val="Heading2"/>
        <w:rPr>
          <w:bCs/>
        </w:rPr>
      </w:pPr>
      <w:r w:rsidRPr="00612AEE">
        <w:t xml:space="preserve">Limitations </w:t>
      </w:r>
    </w:p>
    <w:p w14:paraId="5FF7936D" w14:textId="33DE547E" w:rsidR="00D550DC" w:rsidRDefault="00EB736B" w:rsidP="00D550DC">
      <w:r>
        <w:t>There is l</w:t>
      </w:r>
      <w:r w:rsidR="00D550DC">
        <w:t>imited availability of an alternative to carbimazole in the country.</w:t>
      </w:r>
    </w:p>
    <w:p w14:paraId="227130DC" w14:textId="2ECAF2D7" w:rsidR="00935120" w:rsidRPr="006134B4" w:rsidRDefault="00C60CA8" w:rsidP="00EE4D6E">
      <w:pPr>
        <w:rPr>
          <w:b/>
        </w:rPr>
      </w:pPr>
      <w:r>
        <w:t>Limited access to surgeons skilled in thyroidectomy</w:t>
      </w:r>
      <w:r w:rsidR="004A5EFD">
        <w:t>. There is no access to radioiodine treatment.</w:t>
      </w:r>
    </w:p>
    <w:p w14:paraId="30916F29" w14:textId="77777777" w:rsidR="00D550DC" w:rsidRDefault="00D550DC">
      <w:pPr>
        <w:spacing w:after="0"/>
        <w:outlineLvl w:val="9"/>
        <w:rPr>
          <w:b/>
          <w:sz w:val="24"/>
          <w:szCs w:val="22"/>
        </w:rPr>
      </w:pPr>
      <w:r>
        <w:rPr>
          <w:szCs w:val="22"/>
        </w:rPr>
        <w:br w:type="page"/>
      </w:r>
    </w:p>
    <w:p w14:paraId="55DA3C38" w14:textId="77FFEF6F" w:rsidR="00975A60" w:rsidRPr="00DC590C" w:rsidRDefault="00975A60" w:rsidP="00975A60">
      <w:pPr>
        <w:pStyle w:val="Heading2"/>
        <w:rPr>
          <w:rFonts w:cs="Arial"/>
          <w:szCs w:val="22"/>
        </w:rPr>
      </w:pPr>
      <w:r w:rsidRPr="00DC590C">
        <w:rPr>
          <w:rFonts w:cs="Arial"/>
          <w:szCs w:val="22"/>
        </w:rPr>
        <w:lastRenderedPageBreak/>
        <w:t>Presenting symptoms and signs</w:t>
      </w:r>
    </w:p>
    <w:p w14:paraId="260CD2BF" w14:textId="177D1305" w:rsidR="00EE4D6E" w:rsidRDefault="00EE4D6E" w:rsidP="00EE4D6E">
      <w:proofErr w:type="spellStart"/>
      <w:r>
        <w:t>Goitre</w:t>
      </w:r>
      <w:proofErr w:type="spellEnd"/>
      <w:r>
        <w:t xml:space="preserve"> is a common presenting symptom of thyroid disease. </w:t>
      </w:r>
    </w:p>
    <w:p w14:paraId="74E0AE7E" w14:textId="77777777" w:rsidR="00EE4D6E" w:rsidRDefault="00EE4D6E" w:rsidP="00EE4D6E">
      <w:r>
        <w:t>Other symptoms related to hyperthyroidism include:</w:t>
      </w:r>
    </w:p>
    <w:p w14:paraId="3DE8AF4B" w14:textId="7E216883" w:rsidR="00EE4D6E" w:rsidRPr="00EE4D6E" w:rsidRDefault="00EE4D6E" w:rsidP="00EE4D6E">
      <w:pPr>
        <w:pStyle w:val="ListParagraph"/>
        <w:numPr>
          <w:ilvl w:val="0"/>
          <w:numId w:val="25"/>
        </w:numPr>
        <w:rPr>
          <w:lang w:val="en-GB"/>
        </w:rPr>
      </w:pPr>
      <w:r>
        <w:t>Unintentional weight loss (despite increased appetite)</w:t>
      </w:r>
      <w:r w:rsidRPr="00EE4D6E">
        <w:rPr>
          <w:lang w:val="en-GB"/>
        </w:rPr>
        <w:t xml:space="preserve"> (although a few patients may gain weight, if excessive intake outstrips weight loss)</w:t>
      </w:r>
    </w:p>
    <w:p w14:paraId="54FDBEF4" w14:textId="53A12AC0" w:rsidR="00EE4D6E" w:rsidRDefault="00EE4D6E" w:rsidP="00EE4D6E">
      <w:pPr>
        <w:pStyle w:val="ListParagraph"/>
        <w:numPr>
          <w:ilvl w:val="0"/>
          <w:numId w:val="25"/>
        </w:numPr>
      </w:pPr>
      <w:r>
        <w:t>Shakiness</w:t>
      </w:r>
    </w:p>
    <w:p w14:paraId="7CBD6C9E" w14:textId="77777777" w:rsidR="00EE4D6E" w:rsidRDefault="00EE4D6E" w:rsidP="00EE4D6E">
      <w:pPr>
        <w:pStyle w:val="ListParagraph"/>
        <w:numPr>
          <w:ilvl w:val="0"/>
          <w:numId w:val="25"/>
        </w:numPr>
      </w:pPr>
      <w:r w:rsidRPr="0068141F">
        <w:t>Nervousness</w:t>
      </w:r>
    </w:p>
    <w:p w14:paraId="3A994CE8" w14:textId="77777777" w:rsidR="00EE4D6E" w:rsidRDefault="00EE4D6E" w:rsidP="00EE4D6E">
      <w:pPr>
        <w:pStyle w:val="ListParagraph"/>
        <w:numPr>
          <w:ilvl w:val="0"/>
          <w:numId w:val="25"/>
        </w:numPr>
      </w:pPr>
      <w:r w:rsidRPr="0068141F">
        <w:t>Anxiety</w:t>
      </w:r>
    </w:p>
    <w:p w14:paraId="1E2462E1" w14:textId="6D482B97" w:rsidR="00EE4D6E" w:rsidRDefault="00EE4D6E" w:rsidP="00EE4D6E">
      <w:pPr>
        <w:pStyle w:val="ListParagraph"/>
        <w:numPr>
          <w:ilvl w:val="0"/>
          <w:numId w:val="25"/>
        </w:numPr>
      </w:pPr>
      <w:r w:rsidRPr="0068141F">
        <w:t>Increased perspiration</w:t>
      </w:r>
    </w:p>
    <w:p w14:paraId="0BE6A894" w14:textId="6A079FF0" w:rsidR="00EE4D6E" w:rsidRDefault="00EE4D6E" w:rsidP="00EE4D6E">
      <w:pPr>
        <w:pStyle w:val="ListParagraph"/>
        <w:numPr>
          <w:ilvl w:val="0"/>
          <w:numId w:val="25"/>
        </w:numPr>
      </w:pPr>
      <w:r w:rsidRPr="0068141F">
        <w:t>Heat intolerance</w:t>
      </w:r>
    </w:p>
    <w:p w14:paraId="3C7E9330" w14:textId="3E92E6AB" w:rsidR="00EE4D6E" w:rsidRPr="00EE4D6E" w:rsidRDefault="00EE4D6E" w:rsidP="00EE4D6E">
      <w:pPr>
        <w:pStyle w:val="ListParagraph"/>
        <w:numPr>
          <w:ilvl w:val="0"/>
          <w:numId w:val="25"/>
        </w:numPr>
        <w:rPr>
          <w:lang w:val="en-GB"/>
        </w:rPr>
      </w:pPr>
      <w:r w:rsidRPr="0068141F">
        <w:t>Palpitations</w:t>
      </w:r>
    </w:p>
    <w:p w14:paraId="3355AE36" w14:textId="232F35F1" w:rsidR="00EE4D6E" w:rsidRPr="0068141F" w:rsidRDefault="00EE4D6E" w:rsidP="00EE4D6E">
      <w:pPr>
        <w:pStyle w:val="ListParagraph"/>
        <w:numPr>
          <w:ilvl w:val="0"/>
          <w:numId w:val="25"/>
        </w:numPr>
      </w:pPr>
      <w:r w:rsidRPr="00EE4D6E">
        <w:rPr>
          <w:lang w:val="en-GB"/>
        </w:rPr>
        <w:t>Chest pain – often occurs in the absence of cardiovascular disease</w:t>
      </w:r>
    </w:p>
    <w:p w14:paraId="790913AC" w14:textId="592EDF74" w:rsidR="00EE4D6E" w:rsidRDefault="00EE4D6E" w:rsidP="00EE4D6E">
      <w:pPr>
        <w:pStyle w:val="ListParagraph"/>
        <w:numPr>
          <w:ilvl w:val="0"/>
          <w:numId w:val="25"/>
        </w:numPr>
        <w:rPr>
          <w:lang w:val="en-GB"/>
        </w:rPr>
      </w:pPr>
      <w:r w:rsidRPr="00EE4D6E">
        <w:rPr>
          <w:lang w:val="en-GB"/>
        </w:rPr>
        <w:t>Frequent bowel movements</w:t>
      </w:r>
    </w:p>
    <w:p w14:paraId="763F3F0D" w14:textId="3ECDBEA7" w:rsidR="00EE4D6E" w:rsidRPr="00EE4D6E" w:rsidRDefault="00EE4D6E" w:rsidP="00EE4D6E">
      <w:pPr>
        <w:pStyle w:val="ListParagraph"/>
        <w:numPr>
          <w:ilvl w:val="0"/>
          <w:numId w:val="25"/>
        </w:numPr>
        <w:rPr>
          <w:lang w:val="en-GB"/>
        </w:rPr>
      </w:pPr>
      <w:r>
        <w:t>Reduction in menstrual flow or oligomenorrhea</w:t>
      </w:r>
    </w:p>
    <w:p w14:paraId="400F186E" w14:textId="1E28F8D3" w:rsidR="00EE4D6E" w:rsidRDefault="00EE4D6E" w:rsidP="00EE4D6E">
      <w:r>
        <w:t>Elderly patients may have only cardiovascular symptoms, commonly new onset atrial fibrillation</w:t>
      </w:r>
      <w:r>
        <w:rPr>
          <w:lang w:val="en-GB"/>
        </w:rPr>
        <w:t>.</w:t>
      </w:r>
    </w:p>
    <w:p w14:paraId="2593811E" w14:textId="55E151E1" w:rsidR="00EE4D6E" w:rsidRPr="00A55BE5" w:rsidRDefault="00EE4D6E" w:rsidP="00EE4D6E">
      <w:r>
        <w:t xml:space="preserve">Patients with Grave’s disease may also present with eye disease (proptosis, periorbital oedema, diplopia) and may have a past medical history of autoimmune disease (such as rheumatoid arthritis, vitiligo </w:t>
      </w:r>
      <w:proofErr w:type="spellStart"/>
      <w:r>
        <w:t>etc</w:t>
      </w:r>
      <w:proofErr w:type="spellEnd"/>
      <w:r>
        <w:t>).</w:t>
      </w:r>
    </w:p>
    <w:p w14:paraId="776D9287" w14:textId="77777777" w:rsidR="00975A60" w:rsidRPr="00DC590C" w:rsidRDefault="00975A60" w:rsidP="00EE4D6E">
      <w:pPr>
        <w:pStyle w:val="Heading2"/>
        <w:rPr>
          <w:rFonts w:cs="Arial"/>
          <w:szCs w:val="22"/>
        </w:rPr>
      </w:pPr>
      <w:r w:rsidRPr="00DC590C">
        <w:rPr>
          <w:rFonts w:cs="Arial"/>
          <w:szCs w:val="22"/>
        </w:rPr>
        <w:t>Examination findings</w:t>
      </w:r>
    </w:p>
    <w:p w14:paraId="77AF4134" w14:textId="77777777" w:rsidR="00EE4D6E" w:rsidRPr="00EE4D6E" w:rsidRDefault="00EE4D6E" w:rsidP="00EE4D6E">
      <w:pPr>
        <w:pStyle w:val="Heading3"/>
      </w:pPr>
      <w:r w:rsidRPr="00EE4D6E">
        <w:t>General examination</w:t>
      </w:r>
    </w:p>
    <w:p w14:paraId="034F01D6" w14:textId="77777777" w:rsidR="00EE4D6E" w:rsidRPr="00EE4D6E" w:rsidRDefault="00EE4D6E" w:rsidP="00EE4D6E">
      <w:pPr>
        <w:pStyle w:val="ListParagraph"/>
        <w:numPr>
          <w:ilvl w:val="0"/>
          <w:numId w:val="26"/>
        </w:numPr>
      </w:pPr>
      <w:r w:rsidRPr="00EE4D6E">
        <w:t>Raised HR or AF</w:t>
      </w:r>
    </w:p>
    <w:p w14:paraId="218C0A0D" w14:textId="06DB73C1" w:rsidR="00EE4D6E" w:rsidRPr="00EE4D6E" w:rsidRDefault="00EE4D6E" w:rsidP="00EE4D6E">
      <w:pPr>
        <w:pStyle w:val="ListParagraph"/>
        <w:numPr>
          <w:ilvl w:val="0"/>
          <w:numId w:val="26"/>
        </w:numPr>
      </w:pPr>
      <w:r w:rsidRPr="00EE4D6E">
        <w:t>Hypertension – with wide pulse pressure</w:t>
      </w:r>
    </w:p>
    <w:p w14:paraId="627E0E38" w14:textId="77777777" w:rsidR="00EE4D6E" w:rsidRPr="00EE4D6E" w:rsidRDefault="00EE4D6E" w:rsidP="00EE4D6E">
      <w:pPr>
        <w:pStyle w:val="ListParagraph"/>
        <w:numPr>
          <w:ilvl w:val="0"/>
          <w:numId w:val="26"/>
        </w:numPr>
      </w:pPr>
      <w:r w:rsidRPr="00EE4D6E">
        <w:t xml:space="preserve">Warm moist, smooth skin, </w:t>
      </w:r>
    </w:p>
    <w:p w14:paraId="38018238" w14:textId="40F4E7C3" w:rsidR="00EE4D6E" w:rsidRPr="00EE4D6E" w:rsidRDefault="00EE4D6E" w:rsidP="00EE4D6E">
      <w:pPr>
        <w:pStyle w:val="ListParagraph"/>
        <w:numPr>
          <w:ilvl w:val="0"/>
          <w:numId w:val="26"/>
        </w:numPr>
      </w:pPr>
      <w:r w:rsidRPr="00EE4D6E">
        <w:t>Lid lag, staring appearance</w:t>
      </w:r>
    </w:p>
    <w:p w14:paraId="11D46F6D" w14:textId="0E6BF6DD" w:rsidR="00EE4D6E" w:rsidRPr="00EE4D6E" w:rsidRDefault="00EE4D6E" w:rsidP="00EE4D6E">
      <w:pPr>
        <w:pStyle w:val="ListParagraph"/>
        <w:numPr>
          <w:ilvl w:val="0"/>
          <w:numId w:val="26"/>
        </w:numPr>
      </w:pPr>
      <w:r w:rsidRPr="00EE4D6E">
        <w:t>Tremor</w:t>
      </w:r>
    </w:p>
    <w:p w14:paraId="5EEA39A6" w14:textId="7B47C8F2" w:rsidR="00EE4D6E" w:rsidRPr="00EE4D6E" w:rsidRDefault="00EE4D6E" w:rsidP="00EE4D6E">
      <w:pPr>
        <w:pStyle w:val="ListParagraph"/>
        <w:numPr>
          <w:ilvl w:val="0"/>
          <w:numId w:val="26"/>
        </w:numPr>
      </w:pPr>
      <w:r w:rsidRPr="00EE4D6E">
        <w:t>Muscle weakness</w:t>
      </w:r>
    </w:p>
    <w:p w14:paraId="62C46D8D" w14:textId="1ABEB42D" w:rsidR="00EE4D6E" w:rsidRPr="00C261EB" w:rsidRDefault="00EE4D6E" w:rsidP="00EE4D6E">
      <w:pPr>
        <w:pStyle w:val="Heading3"/>
      </w:pPr>
      <w:r w:rsidRPr="00C261EB">
        <w:t>Thyroid</w:t>
      </w:r>
    </w:p>
    <w:p w14:paraId="772C3A83" w14:textId="2F2A9CB0" w:rsidR="00EE4D6E" w:rsidRDefault="00EE4D6E" w:rsidP="00EE4D6E">
      <w:r>
        <w:t>In Grave’s disease, the thyroid is typically diffusely enlarged and firm.</w:t>
      </w:r>
      <w:r w:rsidR="00896E01">
        <w:t xml:space="preserve"> </w:t>
      </w:r>
      <w:r>
        <w:t xml:space="preserve">Multinodular </w:t>
      </w:r>
      <w:proofErr w:type="spellStart"/>
      <w:r>
        <w:t>goitres</w:t>
      </w:r>
      <w:proofErr w:type="spellEnd"/>
      <w:r>
        <w:t xml:space="preserve"> are </w:t>
      </w:r>
      <w:proofErr w:type="gramStart"/>
      <w:r>
        <w:t>softer, but</w:t>
      </w:r>
      <w:proofErr w:type="gramEnd"/>
      <w:r>
        <w:t xml:space="preserve"> may be much larger. Pain is very unusual.</w:t>
      </w:r>
    </w:p>
    <w:p w14:paraId="1187E11D" w14:textId="59CBA3DC" w:rsidR="00EE4D6E" w:rsidRDefault="00EE4D6E" w:rsidP="00EE4D6E">
      <w:pPr>
        <w:pStyle w:val="Heading2"/>
      </w:pPr>
      <w:r>
        <w:t>Differential diagnoses</w:t>
      </w:r>
    </w:p>
    <w:p w14:paraId="5A3FDAAE" w14:textId="77777777" w:rsidR="00EE4D6E" w:rsidRDefault="00EE4D6E" w:rsidP="00EE4D6E">
      <w:pPr>
        <w:pStyle w:val="ListParagraph"/>
        <w:numPr>
          <w:ilvl w:val="0"/>
          <w:numId w:val="28"/>
        </w:numPr>
      </w:pPr>
      <w:r w:rsidRPr="0068141F">
        <w:t>Anxiety Disorders</w:t>
      </w:r>
    </w:p>
    <w:p w14:paraId="5EB531DB" w14:textId="77777777" w:rsidR="00EE4D6E" w:rsidRDefault="00EE4D6E" w:rsidP="00EE4D6E">
      <w:pPr>
        <w:pStyle w:val="ListParagraph"/>
        <w:numPr>
          <w:ilvl w:val="0"/>
          <w:numId w:val="28"/>
        </w:numPr>
      </w:pPr>
      <w:r w:rsidRPr="0068141F">
        <w:t>Panic Disorder</w:t>
      </w:r>
    </w:p>
    <w:p w14:paraId="684686EE" w14:textId="77777777" w:rsidR="00EE4D6E" w:rsidRDefault="00EE4D6E" w:rsidP="00EE4D6E">
      <w:pPr>
        <w:pStyle w:val="ListParagraph"/>
        <w:numPr>
          <w:ilvl w:val="0"/>
          <w:numId w:val="28"/>
        </w:numPr>
      </w:pPr>
      <w:r w:rsidRPr="0068141F">
        <w:t>Withdrawal Syndromes</w:t>
      </w:r>
    </w:p>
    <w:p w14:paraId="74B359A2" w14:textId="013C9600" w:rsidR="00EE4D6E" w:rsidRDefault="00EE4D6E" w:rsidP="00EE4D6E">
      <w:pPr>
        <w:pStyle w:val="ListParagraph"/>
        <w:numPr>
          <w:ilvl w:val="0"/>
          <w:numId w:val="28"/>
        </w:numPr>
      </w:pPr>
      <w:r w:rsidRPr="0068141F">
        <w:t>Delirium Tremens (DTs)</w:t>
      </w:r>
    </w:p>
    <w:p w14:paraId="14ED6975" w14:textId="77777777" w:rsidR="00896E01" w:rsidRDefault="00896E01">
      <w:pPr>
        <w:spacing w:after="0"/>
        <w:outlineLvl w:val="9"/>
        <w:rPr>
          <w:rFonts w:cs="Times New Roman"/>
          <w:b/>
          <w:sz w:val="24"/>
          <w:szCs w:val="28"/>
        </w:rPr>
      </w:pPr>
      <w:r>
        <w:br w:type="page"/>
      </w:r>
    </w:p>
    <w:p w14:paraId="0C5321AB" w14:textId="4A009F55" w:rsidR="00BC69C0" w:rsidRDefault="00BC69C0" w:rsidP="00BC69C0">
      <w:pPr>
        <w:pStyle w:val="Heading2"/>
      </w:pPr>
      <w:r>
        <w:lastRenderedPageBreak/>
        <w:t>Investigations</w:t>
      </w:r>
    </w:p>
    <w:p w14:paraId="2BBDDB5E" w14:textId="28B4A34F" w:rsidR="00BC69C0" w:rsidRDefault="00BC69C0" w:rsidP="00BC69C0">
      <w:r>
        <w:t>US of neck is essential to identify nodules.</w:t>
      </w:r>
    </w:p>
    <w:p w14:paraId="47B105E6" w14:textId="77777777" w:rsidR="00BC69C0" w:rsidRDefault="00BC69C0" w:rsidP="00BC69C0">
      <w:pPr>
        <w:rPr>
          <w:lang w:val="en-GB"/>
        </w:rPr>
      </w:pPr>
      <w:r>
        <w:t xml:space="preserve">ECG </w:t>
      </w:r>
      <w:r>
        <w:rPr>
          <w:lang w:val="en-GB"/>
        </w:rPr>
        <w:t>may show sinus tachycardia or atrial fibrillation (especially in elderly patients).</w:t>
      </w:r>
    </w:p>
    <w:p w14:paraId="3D6AAB71" w14:textId="442EA28F" w:rsidR="00BC69C0" w:rsidRDefault="00BC69C0" w:rsidP="00BC69C0">
      <w:r>
        <w:t>The most reliable screening measure of thyroid function is the thyroid-stimulating hormone (TSH) level. Hyperthyroidism is confirmed by the presence of a TSH level which is</w:t>
      </w:r>
      <w:r>
        <w:rPr>
          <w:lang w:val="en-GB"/>
        </w:rPr>
        <w:t xml:space="preserve"> low or </w:t>
      </w:r>
      <w:r>
        <w:t>suppressed to</w:t>
      </w:r>
      <w:r>
        <w:rPr>
          <w:lang w:val="en-GB"/>
        </w:rPr>
        <w:t xml:space="preserve"> </w:t>
      </w:r>
      <w:r>
        <w:t>unmeasurable levels (except in the case of secondary hyperthyroidism due to pituitary disease, which is not considered in this guideline).</w:t>
      </w:r>
    </w:p>
    <w:p w14:paraId="6CDB5C94" w14:textId="4AF2E644" w:rsidR="00BC69C0" w:rsidRDefault="00BC69C0" w:rsidP="00BC69C0">
      <w:r>
        <w:t>If the TSH is low, then order free T</w:t>
      </w:r>
      <w:r w:rsidRPr="00BC69C0">
        <w:rPr>
          <w:vertAlign w:val="subscript"/>
        </w:rPr>
        <w:t>3</w:t>
      </w:r>
      <w:r>
        <w:t xml:space="preserve"> and free T</w:t>
      </w:r>
      <w:r w:rsidRPr="00BC69C0">
        <w:rPr>
          <w:vertAlign w:val="subscript"/>
        </w:rPr>
        <w:t>4</w:t>
      </w:r>
      <w:r>
        <w:t xml:space="preserve"> at the next appointment. The diagnosis is confirmed if these are </w:t>
      </w:r>
      <w:r w:rsidRPr="00BC69C0">
        <w:t xml:space="preserve">raised. Sub-clinical hyperthyroidism is defined as a decreased but not undetectable TSH level (&lt; 0.5 </w:t>
      </w:r>
      <w:proofErr w:type="spellStart"/>
      <w:r w:rsidR="00D12CFE">
        <w:t>m</w:t>
      </w:r>
      <w:r w:rsidRPr="00BC69C0">
        <w:t>IU</w:t>
      </w:r>
      <w:proofErr w:type="spellEnd"/>
      <w:r w:rsidRPr="00BC69C0">
        <w:t>/L) in combination with serum concentrations of T</w:t>
      </w:r>
      <w:r w:rsidRPr="00BC69C0">
        <w:rPr>
          <w:vertAlign w:val="subscript"/>
        </w:rPr>
        <w:t>3</w:t>
      </w:r>
      <w:r w:rsidRPr="00BC69C0">
        <w:t xml:space="preserve"> and T</w:t>
      </w:r>
      <w:r w:rsidRPr="00BC69C0">
        <w:rPr>
          <w:vertAlign w:val="subscript"/>
        </w:rPr>
        <w:t>4</w:t>
      </w:r>
      <w:r w:rsidRPr="00BC69C0">
        <w:t xml:space="preserve"> that are within the reference range.</w:t>
      </w:r>
    </w:p>
    <w:p w14:paraId="7B88C165" w14:textId="77777777" w:rsidR="00F03F25" w:rsidRPr="00BC69C0" w:rsidRDefault="001203AE" w:rsidP="00BC69C0">
      <w:pPr>
        <w:pStyle w:val="Heading2"/>
      </w:pPr>
      <w:r w:rsidRPr="00BC69C0">
        <w:t xml:space="preserve">Management </w:t>
      </w:r>
    </w:p>
    <w:p w14:paraId="0D83F1E5" w14:textId="77777777" w:rsidR="00BC69C0" w:rsidRPr="00A8021F" w:rsidRDefault="00BC69C0" w:rsidP="001811D3">
      <w:pPr>
        <w:pStyle w:val="Heading3"/>
      </w:pPr>
      <w:r w:rsidRPr="00A8021F">
        <w:t xml:space="preserve">Non-toxic </w:t>
      </w:r>
      <w:proofErr w:type="spellStart"/>
      <w:r w:rsidRPr="00A8021F">
        <w:t>goitre</w:t>
      </w:r>
      <w:proofErr w:type="spellEnd"/>
    </w:p>
    <w:p w14:paraId="1F2B25BF" w14:textId="45296879" w:rsidR="00505D50" w:rsidRDefault="00BC69C0" w:rsidP="001811D3">
      <w:pPr>
        <w:rPr>
          <w:rFonts w:hint="eastAsia"/>
        </w:rPr>
      </w:pPr>
      <w:r>
        <w:t xml:space="preserve">This does not usually need any immediate treatment. Encourage the patient to use iodised salt. If the goitre is large or the patient is distressed, then consider referral to the surgeons at </w:t>
      </w:r>
      <w:proofErr w:type="gramStart"/>
      <w:r>
        <w:t xml:space="preserve">KGH </w:t>
      </w:r>
      <w:r w:rsidR="003925DE">
        <w:t xml:space="preserve"> or</w:t>
      </w:r>
      <w:proofErr w:type="gramEnd"/>
      <w:r w:rsidR="003925DE">
        <w:t xml:space="preserve"> EFSTH</w:t>
      </w:r>
      <w:r w:rsidR="001811D3">
        <w:t>.</w:t>
      </w:r>
      <w:r w:rsidR="00505D50">
        <w:t xml:space="preserve"> </w:t>
      </w:r>
      <w:r w:rsidR="00505D50" w:rsidRPr="00505D50">
        <w:t xml:space="preserve"> </w:t>
      </w:r>
    </w:p>
    <w:p w14:paraId="19E39C76" w14:textId="4541981B" w:rsidR="00BC69C0" w:rsidRPr="00A602A6" w:rsidRDefault="00BF4C44" w:rsidP="001811D3">
      <w:pPr>
        <w:pStyle w:val="Heading3"/>
      </w:pPr>
      <w:r>
        <w:rPr>
          <w:lang w:val="en-GB"/>
        </w:rPr>
        <w:t>S</w:t>
      </w:r>
      <w:r w:rsidR="00505D50" w:rsidRPr="00A602A6">
        <w:rPr>
          <w:rFonts w:hint="eastAsia"/>
          <w:lang w:val="en-GB"/>
        </w:rPr>
        <w:t>ubclinical hyperthyroidism</w:t>
      </w:r>
    </w:p>
    <w:p w14:paraId="283E4305" w14:textId="77777777" w:rsidR="00505D50" w:rsidRPr="00505D50" w:rsidRDefault="00505D50" w:rsidP="001811D3">
      <w:pPr>
        <w:rPr>
          <w:rFonts w:hint="eastAsia"/>
          <w:lang w:val="en-GB"/>
        </w:rPr>
      </w:pPr>
      <w:r w:rsidRPr="00505D50">
        <w:rPr>
          <w:lang w:val="en-GB"/>
        </w:rPr>
        <w:t xml:space="preserve">Consider seeking specialist advice on managing subclinical hyperthyroidism in adults if they have: </w:t>
      </w:r>
    </w:p>
    <w:p w14:paraId="7EE188D3" w14:textId="752F99E0" w:rsidR="00505D50" w:rsidRDefault="00505D50" w:rsidP="001811D3">
      <w:pPr>
        <w:pStyle w:val="ListParagraph"/>
        <w:numPr>
          <w:ilvl w:val="0"/>
          <w:numId w:val="36"/>
        </w:numPr>
        <w:rPr>
          <w:lang w:val="en-GB"/>
        </w:rPr>
      </w:pPr>
      <w:r w:rsidRPr="001811D3">
        <w:rPr>
          <w:lang w:val="en-GB"/>
        </w:rPr>
        <w:t>2 TSH readings lower than 0.1</w:t>
      </w:r>
      <w:r w:rsidR="009C3DD5" w:rsidRPr="009C3DD5">
        <w:t xml:space="preserve"> </w:t>
      </w:r>
      <w:proofErr w:type="spellStart"/>
      <w:r w:rsidR="00D12CFE">
        <w:t>mIU</w:t>
      </w:r>
      <w:proofErr w:type="spellEnd"/>
      <w:r w:rsidR="00D12CFE">
        <w:t>/</w:t>
      </w:r>
      <w:r w:rsidR="009C3DD5" w:rsidRPr="00BC69C0">
        <w:t>L</w:t>
      </w:r>
      <w:r w:rsidRPr="001811D3">
        <w:rPr>
          <w:lang w:val="en-GB"/>
        </w:rPr>
        <w:t xml:space="preserve"> at least 3 months </w:t>
      </w:r>
      <w:proofErr w:type="gramStart"/>
      <w:r w:rsidRPr="001811D3">
        <w:rPr>
          <w:lang w:val="en-GB"/>
        </w:rPr>
        <w:t>a</w:t>
      </w:r>
      <w:r w:rsidR="00E13FF2" w:rsidRPr="001811D3">
        <w:rPr>
          <w:lang w:val="en-GB"/>
        </w:rPr>
        <w:t>p</w:t>
      </w:r>
      <w:r w:rsidRPr="001811D3">
        <w:rPr>
          <w:lang w:val="en-GB"/>
        </w:rPr>
        <w:t xml:space="preserve">art </w:t>
      </w:r>
      <w:r w:rsidR="001811D3">
        <w:rPr>
          <w:lang w:val="en-GB"/>
        </w:rPr>
        <w:t>]</w:t>
      </w:r>
      <w:proofErr w:type="gramEnd"/>
    </w:p>
    <w:p w14:paraId="3E2F1139" w14:textId="4FD0267C" w:rsidR="001811D3" w:rsidRPr="001811D3" w:rsidRDefault="001811D3" w:rsidP="001811D3">
      <w:pPr>
        <w:pStyle w:val="ListParagraph"/>
        <w:rPr>
          <w:rFonts w:hint="eastAsia"/>
          <w:lang w:val="en-GB"/>
        </w:rPr>
      </w:pPr>
      <w:r>
        <w:rPr>
          <w:lang w:val="en-GB"/>
        </w:rPr>
        <w:t>AND</w:t>
      </w:r>
    </w:p>
    <w:p w14:paraId="7CEDCDE6" w14:textId="77777777" w:rsidR="00505D50" w:rsidRPr="001811D3" w:rsidRDefault="00505D50" w:rsidP="001811D3">
      <w:pPr>
        <w:pStyle w:val="ListParagraph"/>
        <w:numPr>
          <w:ilvl w:val="0"/>
          <w:numId w:val="36"/>
        </w:numPr>
        <w:rPr>
          <w:rFonts w:hint="eastAsia"/>
          <w:lang w:val="en-GB"/>
        </w:rPr>
      </w:pPr>
      <w:r w:rsidRPr="001811D3">
        <w:rPr>
          <w:lang w:val="en-GB"/>
        </w:rPr>
        <w:t xml:space="preserve">evidence of thyroid disease (for example, a goitre or positive thyroid antibodies) or symptoms of thyrotoxicosis. </w:t>
      </w:r>
    </w:p>
    <w:p w14:paraId="2D4AFADE" w14:textId="308AFEAF" w:rsidR="00505D50" w:rsidRPr="00505D50" w:rsidRDefault="00CA6FEE" w:rsidP="001811D3">
      <w:pPr>
        <w:rPr>
          <w:rFonts w:hint="eastAsia"/>
          <w:lang w:val="en-GB"/>
        </w:rPr>
      </w:pPr>
      <w:r w:rsidRPr="00CA6FEE">
        <w:rPr>
          <w:lang w:val="en-GB"/>
        </w:rPr>
        <w:t>Consider seeking specialist advice on managing subclinical hyperthyroidism in all children and young people.</w:t>
      </w:r>
    </w:p>
    <w:p w14:paraId="4F588E6C" w14:textId="77777777" w:rsidR="001811D3" w:rsidRDefault="00BC69C0" w:rsidP="001811D3">
      <w:pPr>
        <w:pStyle w:val="Heading3"/>
      </w:pPr>
      <w:r w:rsidRPr="00A8021F">
        <w:t>Hyperthyroidism.</w:t>
      </w:r>
    </w:p>
    <w:p w14:paraId="646EE0A4" w14:textId="77777777" w:rsidR="001811D3" w:rsidRDefault="00BC69C0" w:rsidP="00BC69C0">
      <w:pPr>
        <w:rPr>
          <w:sz w:val="23"/>
          <w:szCs w:val="23"/>
        </w:rPr>
      </w:pPr>
      <w:r>
        <w:t>Once hyperthyroidism is confirmed by a low TSH, it becomes necessary to check free T</w:t>
      </w:r>
      <w:r w:rsidRPr="00A8021F">
        <w:rPr>
          <w:vertAlign w:val="subscript"/>
        </w:rPr>
        <w:t>4</w:t>
      </w:r>
      <w:r>
        <w:t xml:space="preserve"> and T</w:t>
      </w:r>
      <w:r w:rsidRPr="00A8021F">
        <w:rPr>
          <w:vertAlign w:val="subscript"/>
        </w:rPr>
        <w:t>3</w:t>
      </w:r>
      <w:r>
        <w:t xml:space="preserve"> (fT</w:t>
      </w:r>
      <w:r w:rsidRPr="00A8021F">
        <w:rPr>
          <w:vertAlign w:val="subscript"/>
        </w:rPr>
        <w:t>3</w:t>
      </w:r>
      <w:r>
        <w:t>, fT</w:t>
      </w:r>
      <w:r w:rsidRPr="00A8021F">
        <w:rPr>
          <w:vertAlign w:val="subscript"/>
        </w:rPr>
        <w:t>4</w:t>
      </w:r>
      <w:r>
        <w:t>)</w:t>
      </w:r>
      <w:proofErr w:type="gramStart"/>
      <w:r>
        <w:t xml:space="preserve">. </w:t>
      </w:r>
      <w:r w:rsidR="00BF4C44" w:rsidRPr="00BF4C44">
        <w:rPr>
          <w:sz w:val="23"/>
          <w:szCs w:val="23"/>
        </w:rPr>
        <w:t>.</w:t>
      </w:r>
      <w:proofErr w:type="gramEnd"/>
      <w:r w:rsidR="00BF4C44" w:rsidRPr="00BF4C44">
        <w:rPr>
          <w:sz w:val="23"/>
          <w:szCs w:val="23"/>
        </w:rPr>
        <w:t xml:space="preserve"> </w:t>
      </w:r>
    </w:p>
    <w:p w14:paraId="104AC924" w14:textId="135CA692" w:rsidR="00BC69C0" w:rsidRDefault="00BC69C0" w:rsidP="00BC69C0">
      <w:pPr>
        <w:rPr>
          <w:u w:val="single"/>
        </w:rPr>
      </w:pPr>
      <w:r w:rsidRPr="00D3766C">
        <w:rPr>
          <w:u w:val="single"/>
        </w:rPr>
        <w:t>Initial treatment</w:t>
      </w:r>
    </w:p>
    <w:p w14:paraId="3E80E229" w14:textId="03CDB507" w:rsidR="00CA6FEE" w:rsidRPr="00D3766C" w:rsidRDefault="00CA6FEE" w:rsidP="001811D3">
      <w:pPr>
        <w:rPr>
          <w:u w:val="single"/>
        </w:rPr>
      </w:pPr>
      <w:r w:rsidRPr="00CA6FEE">
        <w:rPr>
          <w:lang w:val="en-GB"/>
        </w:rPr>
        <w:t xml:space="preserve">Before starting antithyroid drugs for adults, </w:t>
      </w:r>
      <w:proofErr w:type="gramStart"/>
      <w:r w:rsidRPr="00CA6FEE">
        <w:rPr>
          <w:lang w:val="en-GB"/>
        </w:rPr>
        <w:t>children</w:t>
      </w:r>
      <w:proofErr w:type="gramEnd"/>
      <w:r w:rsidRPr="00CA6FEE">
        <w:rPr>
          <w:lang w:val="en-GB"/>
        </w:rPr>
        <w:t xml:space="preserve"> and young people with hyperthyroidism, check </w:t>
      </w:r>
      <w:r w:rsidRPr="00A602A6">
        <w:rPr>
          <w:rFonts w:hint="eastAsia"/>
          <w:b/>
          <w:lang w:val="en-GB"/>
        </w:rPr>
        <w:t>full blood count</w:t>
      </w:r>
      <w:r w:rsidRPr="00CA6FEE">
        <w:rPr>
          <w:lang w:val="en-GB"/>
        </w:rPr>
        <w:t xml:space="preserve"> and </w:t>
      </w:r>
      <w:r w:rsidRPr="00BF4C44">
        <w:rPr>
          <w:lang w:val="en-GB"/>
        </w:rPr>
        <w:t>liver function</w:t>
      </w:r>
      <w:r w:rsidRPr="00CA6FEE">
        <w:rPr>
          <w:lang w:val="en-GB"/>
        </w:rPr>
        <w:t xml:space="preserve"> tests.</w:t>
      </w:r>
    </w:p>
    <w:p w14:paraId="20132D71" w14:textId="77777777" w:rsidR="00BC69C0" w:rsidRDefault="00BC69C0" w:rsidP="001811D3">
      <w:r>
        <w:t xml:space="preserve">Start </w:t>
      </w:r>
    </w:p>
    <w:p w14:paraId="1AC306D8" w14:textId="5F38CA71" w:rsidR="00BC69C0" w:rsidRDefault="00BC69C0" w:rsidP="001811D3">
      <w:pPr>
        <w:pStyle w:val="ListParagraph"/>
        <w:numPr>
          <w:ilvl w:val="0"/>
          <w:numId w:val="36"/>
        </w:numPr>
      </w:pPr>
      <w:r>
        <w:t>adults with HR &gt; 90 on Propranolol 40</w:t>
      </w:r>
      <w:r w:rsidR="00D53639">
        <w:t xml:space="preserve"> </w:t>
      </w:r>
      <w:r>
        <w:t>mg TDS.</w:t>
      </w:r>
    </w:p>
    <w:p w14:paraId="46EA4830" w14:textId="20BB46FD" w:rsidR="00BC69C0" w:rsidRDefault="00BC69C0" w:rsidP="001811D3">
      <w:pPr>
        <w:pStyle w:val="ListParagraph"/>
        <w:numPr>
          <w:ilvl w:val="0"/>
          <w:numId w:val="36"/>
        </w:numPr>
      </w:pPr>
      <w:r>
        <w:t>children with HR &gt; 100 and cardiovascular symptoms on Propranolol 0.5-1.0</w:t>
      </w:r>
      <w:r w:rsidR="00D53639">
        <w:t xml:space="preserve"> </w:t>
      </w:r>
      <w:r>
        <w:t>mg/kg TDS.</w:t>
      </w:r>
    </w:p>
    <w:p w14:paraId="24E02A5D" w14:textId="6AA1D152" w:rsidR="00BC69C0" w:rsidRDefault="00BC69C0" w:rsidP="00BC69C0">
      <w:r>
        <w:t>Once the fT</w:t>
      </w:r>
      <w:r w:rsidRPr="00A8021F">
        <w:rPr>
          <w:vertAlign w:val="subscript"/>
        </w:rPr>
        <w:t>4</w:t>
      </w:r>
      <w:r>
        <w:t xml:space="preserve"> is available, start Carbimazole as outlined in the table below.</w:t>
      </w:r>
    </w:p>
    <w:p w14:paraId="58B98B06" w14:textId="77777777" w:rsidR="00D441C0" w:rsidRDefault="00D441C0" w:rsidP="00BC69C0"/>
    <w:p w14:paraId="00CB1491" w14:textId="77777777" w:rsidR="00CA6FEE" w:rsidRDefault="00CA6FEE" w:rsidP="00BC69C0"/>
    <w:p w14:paraId="09E09CBA" w14:textId="77777777" w:rsidR="00CA6FEE" w:rsidRDefault="00CA6FEE" w:rsidP="00BC69C0"/>
    <w:tbl>
      <w:tblPr>
        <w:tblStyle w:val="TableGrid"/>
        <w:tblW w:w="0" w:type="auto"/>
        <w:tblLook w:val="04A0" w:firstRow="1" w:lastRow="0" w:firstColumn="1" w:lastColumn="0" w:noHBand="0" w:noVBand="1"/>
      </w:tblPr>
      <w:tblGrid>
        <w:gridCol w:w="2876"/>
        <w:gridCol w:w="2877"/>
        <w:gridCol w:w="2877"/>
      </w:tblGrid>
      <w:tr w:rsidR="00BC69C0" w14:paraId="0F9B9FC1" w14:textId="77777777" w:rsidTr="00090C1B">
        <w:tc>
          <w:tcPr>
            <w:tcW w:w="2876" w:type="dxa"/>
          </w:tcPr>
          <w:p w14:paraId="46C5EBDB" w14:textId="77777777" w:rsidR="00BC69C0" w:rsidRPr="003C2E21" w:rsidRDefault="00BC69C0" w:rsidP="00090C1B">
            <w:pPr>
              <w:rPr>
                <w:b/>
              </w:rPr>
            </w:pPr>
            <w:r w:rsidRPr="003C2E21">
              <w:rPr>
                <w:b/>
              </w:rPr>
              <w:lastRenderedPageBreak/>
              <w:t>fT</w:t>
            </w:r>
            <w:r w:rsidRPr="003C2E21">
              <w:rPr>
                <w:b/>
                <w:vertAlign w:val="subscript"/>
              </w:rPr>
              <w:t>4</w:t>
            </w:r>
          </w:p>
        </w:tc>
        <w:tc>
          <w:tcPr>
            <w:tcW w:w="2877" w:type="dxa"/>
          </w:tcPr>
          <w:p w14:paraId="31F601A2" w14:textId="77777777" w:rsidR="00BC69C0" w:rsidRPr="003C2E21" w:rsidRDefault="00BC69C0" w:rsidP="00090C1B">
            <w:pPr>
              <w:rPr>
                <w:b/>
              </w:rPr>
            </w:pPr>
            <w:r w:rsidRPr="003C2E21">
              <w:rPr>
                <w:b/>
              </w:rPr>
              <w:t>Adult dose</w:t>
            </w:r>
          </w:p>
        </w:tc>
        <w:tc>
          <w:tcPr>
            <w:tcW w:w="2877" w:type="dxa"/>
          </w:tcPr>
          <w:p w14:paraId="45A96BDC" w14:textId="77777777" w:rsidR="00BC69C0" w:rsidRPr="003C2E21" w:rsidRDefault="00BC69C0" w:rsidP="00090C1B">
            <w:pPr>
              <w:rPr>
                <w:b/>
              </w:rPr>
            </w:pPr>
            <w:r w:rsidRPr="003C2E21">
              <w:rPr>
                <w:b/>
              </w:rPr>
              <w:t>Children’s dose</w:t>
            </w:r>
          </w:p>
        </w:tc>
      </w:tr>
      <w:tr w:rsidR="00BC69C0" w14:paraId="63CF1A35" w14:textId="77777777" w:rsidTr="00090C1B">
        <w:tc>
          <w:tcPr>
            <w:tcW w:w="2876" w:type="dxa"/>
          </w:tcPr>
          <w:p w14:paraId="604C77DE" w14:textId="77777777" w:rsidR="00BC69C0" w:rsidRDefault="00BC69C0" w:rsidP="00090C1B">
            <w:r>
              <w:t>1.85 – 2.78 ng/dl</w:t>
            </w:r>
          </w:p>
        </w:tc>
        <w:tc>
          <w:tcPr>
            <w:tcW w:w="2877" w:type="dxa"/>
          </w:tcPr>
          <w:p w14:paraId="709F67CC" w14:textId="1CC7743B" w:rsidR="00BC69C0" w:rsidRDefault="00BC69C0" w:rsidP="00090C1B">
            <w:r>
              <w:t>5-10</w:t>
            </w:r>
            <w:r w:rsidR="00D53639">
              <w:t xml:space="preserve"> </w:t>
            </w:r>
            <w:r>
              <w:t>mg OD</w:t>
            </w:r>
          </w:p>
        </w:tc>
        <w:tc>
          <w:tcPr>
            <w:tcW w:w="2877" w:type="dxa"/>
          </w:tcPr>
          <w:p w14:paraId="2E5DE962" w14:textId="3863942E" w:rsidR="00BC69C0" w:rsidRDefault="00BC69C0" w:rsidP="00090C1B">
            <w:r>
              <w:t>0.25</w:t>
            </w:r>
            <w:r w:rsidR="00D53639">
              <w:t xml:space="preserve"> </w:t>
            </w:r>
            <w:r>
              <w:t>mg/kg OD</w:t>
            </w:r>
          </w:p>
        </w:tc>
      </w:tr>
      <w:tr w:rsidR="00BC69C0" w14:paraId="19258A53" w14:textId="77777777" w:rsidTr="00090C1B">
        <w:tc>
          <w:tcPr>
            <w:tcW w:w="2876" w:type="dxa"/>
          </w:tcPr>
          <w:p w14:paraId="1B2D59A5" w14:textId="77777777" w:rsidR="00BC69C0" w:rsidRDefault="00BC69C0" w:rsidP="00090C1B">
            <w:r>
              <w:t>2.78 – 3.7 ng/dl</w:t>
            </w:r>
          </w:p>
        </w:tc>
        <w:tc>
          <w:tcPr>
            <w:tcW w:w="2877" w:type="dxa"/>
          </w:tcPr>
          <w:p w14:paraId="35D4C21E" w14:textId="2AC2B4D5" w:rsidR="00BC69C0" w:rsidRDefault="00BC69C0" w:rsidP="00090C1B">
            <w:r>
              <w:t>10-20</w:t>
            </w:r>
            <w:r w:rsidR="00D53639">
              <w:t xml:space="preserve"> </w:t>
            </w:r>
            <w:r>
              <w:t>mg OD</w:t>
            </w:r>
          </w:p>
        </w:tc>
        <w:tc>
          <w:tcPr>
            <w:tcW w:w="2877" w:type="dxa"/>
          </w:tcPr>
          <w:p w14:paraId="3E27D510" w14:textId="5F386E2B" w:rsidR="00BC69C0" w:rsidRDefault="00BC69C0" w:rsidP="00090C1B">
            <w:r>
              <w:t>0.5</w:t>
            </w:r>
            <w:r w:rsidR="00D53639">
              <w:t xml:space="preserve"> </w:t>
            </w:r>
            <w:r>
              <w:t>mg/kg OD</w:t>
            </w:r>
          </w:p>
        </w:tc>
      </w:tr>
      <w:tr w:rsidR="00BC69C0" w14:paraId="24D4F414" w14:textId="77777777" w:rsidTr="00090C1B">
        <w:tc>
          <w:tcPr>
            <w:tcW w:w="2876" w:type="dxa"/>
          </w:tcPr>
          <w:p w14:paraId="50385EE1" w14:textId="77777777" w:rsidR="00BC69C0" w:rsidRDefault="00BC69C0" w:rsidP="00090C1B">
            <w:r>
              <w:t>3.7 – 5.55 ng/dl</w:t>
            </w:r>
          </w:p>
        </w:tc>
        <w:tc>
          <w:tcPr>
            <w:tcW w:w="2877" w:type="dxa"/>
          </w:tcPr>
          <w:p w14:paraId="1D9CB794" w14:textId="0AA0081A" w:rsidR="00BC69C0" w:rsidRDefault="00BC69C0" w:rsidP="00090C1B">
            <w:r>
              <w:t>30-40</w:t>
            </w:r>
            <w:r w:rsidR="00D53639">
              <w:t xml:space="preserve"> </w:t>
            </w:r>
            <w:r>
              <w:t>mg OD</w:t>
            </w:r>
          </w:p>
        </w:tc>
        <w:tc>
          <w:tcPr>
            <w:tcW w:w="2877" w:type="dxa"/>
          </w:tcPr>
          <w:p w14:paraId="203B7A71" w14:textId="12E75013" w:rsidR="00BC69C0" w:rsidRDefault="00BC69C0" w:rsidP="00090C1B">
            <w:r>
              <w:t>0.75</w:t>
            </w:r>
            <w:r w:rsidR="00D53639">
              <w:t xml:space="preserve"> </w:t>
            </w:r>
            <w:r>
              <w:t>mg/kg OD</w:t>
            </w:r>
          </w:p>
        </w:tc>
      </w:tr>
    </w:tbl>
    <w:p w14:paraId="18A4717E" w14:textId="77777777" w:rsidR="00BC69C0" w:rsidRDefault="00BC69C0" w:rsidP="00BC69C0"/>
    <w:p w14:paraId="77A2BA86" w14:textId="77777777" w:rsidR="00BC69C0" w:rsidRDefault="00BC69C0" w:rsidP="00BC69C0">
      <w:r>
        <w:t>Recheck fT</w:t>
      </w:r>
      <w:r w:rsidRPr="00A8021F">
        <w:rPr>
          <w:vertAlign w:val="subscript"/>
        </w:rPr>
        <w:t>3</w:t>
      </w:r>
      <w:r>
        <w:t xml:space="preserve"> and fT</w:t>
      </w:r>
      <w:r w:rsidRPr="00A8021F">
        <w:rPr>
          <w:vertAlign w:val="subscript"/>
        </w:rPr>
        <w:t>4</w:t>
      </w:r>
      <w:r>
        <w:rPr>
          <w:vertAlign w:val="subscript"/>
        </w:rPr>
        <w:t xml:space="preserve"> </w:t>
      </w:r>
      <w:r w:rsidRPr="00A8021F">
        <w:t>(but not TSH</w:t>
      </w:r>
      <w:r>
        <w:t xml:space="preserve"> which is slow to normalize) 1 month after starting treatment. Once the levels of both are normal, reduce Carbimazole dose by 50% and then recheck again in 6/52. </w:t>
      </w:r>
    </w:p>
    <w:p w14:paraId="38DA9905" w14:textId="77777777" w:rsidR="00BC69C0" w:rsidRPr="00D3766C" w:rsidRDefault="00BC69C0" w:rsidP="00BC69C0">
      <w:pPr>
        <w:rPr>
          <w:u w:val="single"/>
        </w:rPr>
      </w:pPr>
      <w:r w:rsidRPr="00D3766C">
        <w:rPr>
          <w:u w:val="single"/>
        </w:rPr>
        <w:t>Maintenance</w:t>
      </w:r>
    </w:p>
    <w:p w14:paraId="352D35D9" w14:textId="5BAD273F" w:rsidR="00BC69C0" w:rsidRDefault="00BC69C0" w:rsidP="00BC69C0">
      <w:r>
        <w:t>Once the patient is euthyroid and stable on a maintenance dose of Carbimazole (typically 10</w:t>
      </w:r>
      <w:r w:rsidR="00D53639">
        <w:t xml:space="preserve"> </w:t>
      </w:r>
      <w:r>
        <w:t>mg OD in adults), check the fT</w:t>
      </w:r>
      <w:r w:rsidRPr="00A8021F">
        <w:rPr>
          <w:vertAlign w:val="subscript"/>
        </w:rPr>
        <w:t>3</w:t>
      </w:r>
      <w:r>
        <w:t>, fT</w:t>
      </w:r>
      <w:r w:rsidRPr="00A8021F">
        <w:rPr>
          <w:vertAlign w:val="subscript"/>
        </w:rPr>
        <w:t>4</w:t>
      </w:r>
      <w:r>
        <w:t xml:space="preserve"> every 3/12. Stop the propranolol. </w:t>
      </w:r>
    </w:p>
    <w:p w14:paraId="2277A84A" w14:textId="77777777" w:rsidR="00BC69C0" w:rsidRDefault="00BC69C0" w:rsidP="00BC69C0">
      <w:r>
        <w:t xml:space="preserve">Carbimazole is associated with a 1 in 1000 risk of agranulocytosis and a 3 in 10000 risk of liver failure. </w:t>
      </w:r>
    </w:p>
    <w:p w14:paraId="637FEC48" w14:textId="77777777" w:rsidR="00BC69C0" w:rsidRDefault="00BC69C0" w:rsidP="00BC69C0">
      <w:pPr>
        <w:pStyle w:val="ListParagraph"/>
        <w:numPr>
          <w:ilvl w:val="0"/>
          <w:numId w:val="31"/>
        </w:numPr>
      </w:pPr>
      <w:r>
        <w:t xml:space="preserve">Warn the patient to return urgently if they develop a febrile illness, pharyngitis, itchy rash, jaundice, change of </w:t>
      </w:r>
      <w:proofErr w:type="spellStart"/>
      <w:r>
        <w:t>colour</w:t>
      </w:r>
      <w:proofErr w:type="spellEnd"/>
      <w:r>
        <w:t xml:space="preserve"> of stool or urine, abdominal pain or bloating, anorexia, </w:t>
      </w:r>
      <w:proofErr w:type="gramStart"/>
      <w:r>
        <w:t>nausea</w:t>
      </w:r>
      <w:proofErr w:type="gramEnd"/>
      <w:r>
        <w:t xml:space="preserve"> or vomiting. </w:t>
      </w:r>
    </w:p>
    <w:p w14:paraId="3D987859" w14:textId="77777777" w:rsidR="00BC69C0" w:rsidRDefault="00BC69C0" w:rsidP="00BC69C0">
      <w:pPr>
        <w:pStyle w:val="ListParagraph"/>
        <w:numPr>
          <w:ilvl w:val="0"/>
          <w:numId w:val="31"/>
        </w:numPr>
      </w:pPr>
      <w:r>
        <w:t xml:space="preserve">Check the FBC or LFTs as appropriate in any patient presenting with these symptoms. </w:t>
      </w:r>
    </w:p>
    <w:p w14:paraId="1D4DC148" w14:textId="77777777" w:rsidR="00BC69C0" w:rsidRPr="00917A1D" w:rsidRDefault="00BC69C0" w:rsidP="00BC69C0">
      <w:pPr>
        <w:pStyle w:val="ListParagraph"/>
        <w:numPr>
          <w:ilvl w:val="0"/>
          <w:numId w:val="31"/>
        </w:numPr>
        <w:rPr>
          <w:u w:val="single"/>
        </w:rPr>
      </w:pPr>
      <w:r>
        <w:t xml:space="preserve">If either have changed from baseline, then you may need to stop the carbimazole – remembering that there is no alternative treatment easily available in the Gambia. </w:t>
      </w:r>
    </w:p>
    <w:p w14:paraId="4AFC9D8E" w14:textId="77777777" w:rsidR="00BC69C0" w:rsidRPr="00D3766C" w:rsidRDefault="00BC69C0" w:rsidP="00BC69C0">
      <w:pPr>
        <w:rPr>
          <w:u w:val="single"/>
        </w:rPr>
      </w:pPr>
      <w:r w:rsidRPr="00D3766C">
        <w:rPr>
          <w:u w:val="single"/>
        </w:rPr>
        <w:t>Further treatment</w:t>
      </w:r>
    </w:p>
    <w:p w14:paraId="5835257B" w14:textId="77777777" w:rsidR="00BC69C0" w:rsidRDefault="00BC69C0" w:rsidP="00BC69C0">
      <w:r>
        <w:t xml:space="preserve">Patients with a toxic nodular </w:t>
      </w:r>
      <w:proofErr w:type="spellStart"/>
      <w:r>
        <w:t>goitre</w:t>
      </w:r>
      <w:proofErr w:type="spellEnd"/>
      <w:r>
        <w:t xml:space="preserve"> are very likely to need surgery once they are euthyroid and should be referred for this.</w:t>
      </w:r>
    </w:p>
    <w:p w14:paraId="09EBB1CF" w14:textId="77777777" w:rsidR="00BC69C0" w:rsidRDefault="00BC69C0" w:rsidP="00BC69C0">
      <w:r>
        <w:t xml:space="preserve">Patients with Grave’s disease who have been on treatment for 18 months or more may be able to stop treatment and remain in remission. </w:t>
      </w:r>
    </w:p>
    <w:p w14:paraId="321108AC" w14:textId="77777777" w:rsidR="00BC69C0" w:rsidRDefault="00BC69C0" w:rsidP="00BC69C0">
      <w:pPr>
        <w:pStyle w:val="ListParagraph"/>
        <w:numPr>
          <w:ilvl w:val="0"/>
          <w:numId w:val="30"/>
        </w:numPr>
      </w:pPr>
      <w:r>
        <w:t>Review the patient clinically 1/12 after stopping treatment. If they are well, review 3 monthly and check TSH, fT</w:t>
      </w:r>
      <w:r w:rsidRPr="00917A1D">
        <w:rPr>
          <w:vertAlign w:val="subscript"/>
        </w:rPr>
        <w:t>3</w:t>
      </w:r>
      <w:r>
        <w:t>, fT</w:t>
      </w:r>
      <w:r w:rsidRPr="00917A1D">
        <w:rPr>
          <w:vertAlign w:val="subscript"/>
        </w:rPr>
        <w:t>4</w:t>
      </w:r>
      <w:r>
        <w:t xml:space="preserve"> at each appointment until they have been euthyroid off treatment for 1 year. Then discharge the patient. </w:t>
      </w:r>
    </w:p>
    <w:p w14:paraId="52868A58" w14:textId="77777777" w:rsidR="00BC69C0" w:rsidRPr="00C261EB" w:rsidRDefault="00BC69C0" w:rsidP="00BC69C0">
      <w:pPr>
        <w:pStyle w:val="ListParagraph"/>
        <w:numPr>
          <w:ilvl w:val="0"/>
          <w:numId w:val="30"/>
        </w:numPr>
      </w:pPr>
      <w:r>
        <w:t>If they develop hyperthyroidism once again, then reestablish on treatment and, once they are euthyroid, refer for surgery.</w:t>
      </w:r>
    </w:p>
    <w:p w14:paraId="0EEA0531" w14:textId="77777777" w:rsidR="00F03F25" w:rsidRPr="003C0800" w:rsidRDefault="00F03F25" w:rsidP="00F03F25">
      <w:pPr>
        <w:pStyle w:val="Heading2"/>
        <w:rPr>
          <w:rFonts w:cs="Arial"/>
          <w:szCs w:val="22"/>
        </w:rPr>
      </w:pPr>
      <w:r w:rsidRPr="003C0800">
        <w:rPr>
          <w:rFonts w:cs="Arial"/>
          <w:szCs w:val="22"/>
        </w:rPr>
        <w:t>Key Issues for Nursing care</w:t>
      </w:r>
    </w:p>
    <w:p w14:paraId="42D5D229" w14:textId="1883DF07" w:rsidR="002A2856" w:rsidRDefault="00BC69C0" w:rsidP="002A2856">
      <w:pPr>
        <w:pStyle w:val="Heading2"/>
        <w:rPr>
          <w:rFonts w:cs="Arial"/>
          <w:b w:val="0"/>
          <w:sz w:val="22"/>
          <w:szCs w:val="22"/>
        </w:rPr>
      </w:pPr>
      <w:r>
        <w:rPr>
          <w:rFonts w:cs="Arial"/>
          <w:b w:val="0"/>
          <w:sz w:val="22"/>
          <w:szCs w:val="22"/>
        </w:rPr>
        <w:t xml:space="preserve">Refer all patients with possible thyroid disease to the doctor. </w:t>
      </w:r>
    </w:p>
    <w:p w14:paraId="48361461" w14:textId="77777777" w:rsidR="00F03F25" w:rsidRPr="003C0800" w:rsidRDefault="00F03F25" w:rsidP="00F03F25">
      <w:pPr>
        <w:pStyle w:val="Heading2"/>
        <w:rPr>
          <w:rFonts w:cs="Arial"/>
          <w:szCs w:val="22"/>
        </w:rPr>
      </w:pPr>
      <w:r>
        <w:rPr>
          <w:rFonts w:cs="Arial"/>
          <w:szCs w:val="22"/>
        </w:rPr>
        <w:t>References</w:t>
      </w:r>
    </w:p>
    <w:p w14:paraId="4D9AD0DF" w14:textId="77777777" w:rsidR="00BC69C0" w:rsidRPr="001811D3" w:rsidRDefault="00BC69C0" w:rsidP="001811D3">
      <w:pPr>
        <w:rPr>
          <w:b/>
          <w:sz w:val="20"/>
          <w:szCs w:val="20"/>
        </w:rPr>
      </w:pPr>
      <w:r w:rsidRPr="001811D3">
        <w:rPr>
          <w:sz w:val="20"/>
          <w:szCs w:val="20"/>
        </w:rPr>
        <w:t xml:space="preserve">Erik D </w:t>
      </w:r>
      <w:proofErr w:type="spellStart"/>
      <w:r w:rsidRPr="001811D3">
        <w:rPr>
          <w:sz w:val="20"/>
          <w:szCs w:val="20"/>
        </w:rPr>
        <w:t>Schraga</w:t>
      </w:r>
      <w:proofErr w:type="spellEnd"/>
      <w:r w:rsidRPr="001811D3">
        <w:rPr>
          <w:sz w:val="20"/>
          <w:szCs w:val="20"/>
        </w:rPr>
        <w:t xml:space="preserve"> (30 May 2014). "Hyperthyroidism, Thyroid Storm, and </w:t>
      </w:r>
      <w:proofErr w:type="spellStart"/>
      <w:r w:rsidRPr="001811D3">
        <w:rPr>
          <w:sz w:val="20"/>
          <w:szCs w:val="20"/>
        </w:rPr>
        <w:t>Graves</w:t>
      </w:r>
      <w:proofErr w:type="spellEnd"/>
      <w:r w:rsidRPr="001811D3">
        <w:rPr>
          <w:sz w:val="20"/>
          <w:szCs w:val="20"/>
        </w:rPr>
        <w:t xml:space="preserve"> Disease". Archived from the original on 5 April 2015. Retrieved 20 April 2015.</w:t>
      </w:r>
    </w:p>
    <w:p w14:paraId="474BDE37" w14:textId="77777777" w:rsidR="00BC69C0" w:rsidRPr="001811D3" w:rsidRDefault="00BC69C0" w:rsidP="001811D3">
      <w:pPr>
        <w:rPr>
          <w:sz w:val="20"/>
          <w:szCs w:val="20"/>
        </w:rPr>
      </w:pPr>
      <w:r w:rsidRPr="001811D3">
        <w:rPr>
          <w:sz w:val="20"/>
          <w:szCs w:val="20"/>
        </w:rPr>
        <w:t>Hyperthyroidism". www.niddk.nih.gov. July 2012. Archived from the original on 4 April 2015. Retrieved 2 April 2015.</w:t>
      </w:r>
    </w:p>
    <w:p w14:paraId="4498D0B4" w14:textId="77777777" w:rsidR="00BC69C0" w:rsidRPr="001811D3" w:rsidRDefault="00BC69C0" w:rsidP="001811D3">
      <w:pPr>
        <w:rPr>
          <w:sz w:val="20"/>
          <w:szCs w:val="20"/>
        </w:rPr>
      </w:pPr>
      <w:r w:rsidRPr="001811D3">
        <w:rPr>
          <w:sz w:val="20"/>
          <w:szCs w:val="20"/>
        </w:rPr>
        <w:t>Ross et al. 2016 American Thyroid Association Guidelines for Diagnosis and Management of Hyperthyroidism and Other Causes of Thyrotoxicosis. Thyroid (2016) 26:1343-1421.</w:t>
      </w:r>
    </w:p>
    <w:p w14:paraId="67225C84" w14:textId="7D7C215F" w:rsidR="003C302C" w:rsidRPr="001811D3" w:rsidRDefault="003C302C" w:rsidP="001811D3">
      <w:pPr>
        <w:rPr>
          <w:sz w:val="20"/>
          <w:szCs w:val="20"/>
        </w:rPr>
      </w:pPr>
      <w:r w:rsidRPr="001811D3">
        <w:rPr>
          <w:sz w:val="20"/>
          <w:szCs w:val="20"/>
        </w:rPr>
        <w:lastRenderedPageBreak/>
        <w:t>Thyroid disease: assessment and management</w:t>
      </w:r>
      <w:r w:rsidR="001811D3" w:rsidRPr="001811D3">
        <w:rPr>
          <w:sz w:val="20"/>
          <w:szCs w:val="20"/>
        </w:rPr>
        <w:t xml:space="preserve"> </w:t>
      </w:r>
      <w:r w:rsidRPr="001811D3">
        <w:rPr>
          <w:sz w:val="20"/>
          <w:szCs w:val="20"/>
        </w:rPr>
        <w:t>NICE</w:t>
      </w:r>
      <w:r w:rsidRPr="001811D3">
        <w:rPr>
          <w:rStyle w:val="prod-title"/>
          <w:sz w:val="20"/>
          <w:szCs w:val="20"/>
        </w:rPr>
        <w:t xml:space="preserve"> guideline [NG145]</w:t>
      </w:r>
      <w:r w:rsidRPr="001811D3">
        <w:rPr>
          <w:sz w:val="20"/>
          <w:szCs w:val="20"/>
        </w:rPr>
        <w:t xml:space="preserve"> </w:t>
      </w:r>
      <w:r w:rsidRPr="001811D3">
        <w:rPr>
          <w:rStyle w:val="published-date"/>
          <w:sz w:val="20"/>
          <w:szCs w:val="20"/>
        </w:rPr>
        <w:t xml:space="preserve">Published date: 20 November 2019. </w:t>
      </w:r>
      <w:hyperlink r:id="rId8" w:history="1">
        <w:r w:rsidRPr="001811D3">
          <w:rPr>
            <w:rStyle w:val="Hyperlink"/>
            <w:sz w:val="20"/>
            <w:szCs w:val="20"/>
          </w:rPr>
          <w:t>https://www.nice.org.uk/guidance/NG145</w:t>
        </w:r>
      </w:hyperlink>
    </w:p>
    <w:p w14:paraId="74D720A6" w14:textId="77EB8EFA" w:rsidR="00E13FF2" w:rsidRPr="001811D3" w:rsidRDefault="00E13FF2" w:rsidP="001811D3">
      <w:pPr>
        <w:rPr>
          <w:color w:val="232323"/>
          <w:sz w:val="20"/>
          <w:szCs w:val="20"/>
        </w:rPr>
      </w:pPr>
      <w:r w:rsidRPr="001811D3">
        <w:rPr>
          <w:sz w:val="20"/>
          <w:szCs w:val="20"/>
        </w:rPr>
        <w:t xml:space="preserve">Rose, DS 2019. </w:t>
      </w:r>
      <w:r w:rsidRPr="001811D3">
        <w:rPr>
          <w:color w:val="232323"/>
          <w:sz w:val="20"/>
          <w:szCs w:val="20"/>
          <w:lang w:val="en-GB"/>
        </w:rPr>
        <w:t>Diagnosis of hyperthyroidism. Up</w:t>
      </w:r>
      <w:r w:rsidR="001811D3">
        <w:rPr>
          <w:color w:val="232323"/>
          <w:sz w:val="20"/>
          <w:szCs w:val="20"/>
          <w:lang w:val="en-GB"/>
        </w:rPr>
        <w:t>T</w:t>
      </w:r>
      <w:r w:rsidRPr="001811D3">
        <w:rPr>
          <w:color w:val="232323"/>
          <w:sz w:val="20"/>
          <w:szCs w:val="20"/>
          <w:lang w:val="en-GB"/>
        </w:rPr>
        <w:t>o</w:t>
      </w:r>
      <w:r w:rsidR="001811D3">
        <w:rPr>
          <w:color w:val="232323"/>
          <w:sz w:val="20"/>
          <w:szCs w:val="20"/>
          <w:lang w:val="en-GB"/>
        </w:rPr>
        <w:t>D</w:t>
      </w:r>
      <w:r w:rsidRPr="001811D3">
        <w:rPr>
          <w:color w:val="232323"/>
          <w:sz w:val="20"/>
          <w:szCs w:val="20"/>
          <w:lang w:val="en-GB"/>
        </w:rPr>
        <w:t xml:space="preserve">ate. Apr </w:t>
      </w:r>
      <w:proofErr w:type="gramStart"/>
      <w:r w:rsidRPr="001811D3">
        <w:rPr>
          <w:color w:val="232323"/>
          <w:sz w:val="20"/>
          <w:szCs w:val="20"/>
          <w:lang w:val="en-GB"/>
        </w:rPr>
        <w:t>17</w:t>
      </w:r>
      <w:proofErr w:type="gramEnd"/>
      <w:r w:rsidRPr="001811D3">
        <w:rPr>
          <w:color w:val="232323"/>
          <w:sz w:val="20"/>
          <w:szCs w:val="20"/>
          <w:lang w:val="en-GB"/>
        </w:rPr>
        <w:t xml:space="preserve"> 2019.</w:t>
      </w:r>
    </w:p>
    <w:p w14:paraId="0EFFC4FC" w14:textId="383C696A" w:rsidR="00E13FF2" w:rsidRPr="001811D3" w:rsidRDefault="00E13FF2" w:rsidP="001811D3">
      <w:pPr>
        <w:rPr>
          <w:color w:val="232323"/>
          <w:sz w:val="20"/>
          <w:szCs w:val="20"/>
        </w:rPr>
      </w:pPr>
      <w:r w:rsidRPr="001811D3">
        <w:rPr>
          <w:color w:val="232323"/>
          <w:sz w:val="20"/>
          <w:szCs w:val="20"/>
          <w:lang w:val="en-GB"/>
        </w:rPr>
        <w:t>Rose DS 2020. Overview of the clinical manifestations of</w:t>
      </w:r>
      <w:r w:rsidR="00D12CFE" w:rsidRPr="001811D3">
        <w:rPr>
          <w:color w:val="232323"/>
          <w:sz w:val="20"/>
          <w:szCs w:val="20"/>
          <w:lang w:val="en-GB"/>
        </w:rPr>
        <w:t xml:space="preserve"> </w:t>
      </w:r>
      <w:r w:rsidRPr="001811D3">
        <w:rPr>
          <w:color w:val="232323"/>
          <w:sz w:val="20"/>
          <w:szCs w:val="20"/>
          <w:lang w:val="en-GB"/>
        </w:rPr>
        <w:t xml:space="preserve">hyperthyroidism in adults. </w:t>
      </w:r>
      <w:r w:rsidR="001811D3" w:rsidRPr="001811D3">
        <w:rPr>
          <w:color w:val="232323"/>
          <w:sz w:val="20"/>
          <w:szCs w:val="20"/>
          <w:lang w:val="en-GB"/>
        </w:rPr>
        <w:t>Up</w:t>
      </w:r>
      <w:r w:rsidR="001811D3">
        <w:rPr>
          <w:color w:val="232323"/>
          <w:sz w:val="20"/>
          <w:szCs w:val="20"/>
          <w:lang w:val="en-GB"/>
        </w:rPr>
        <w:t>T</w:t>
      </w:r>
      <w:r w:rsidR="001811D3" w:rsidRPr="001811D3">
        <w:rPr>
          <w:color w:val="232323"/>
          <w:sz w:val="20"/>
          <w:szCs w:val="20"/>
          <w:lang w:val="en-GB"/>
        </w:rPr>
        <w:t>o</w:t>
      </w:r>
      <w:r w:rsidR="001811D3">
        <w:rPr>
          <w:color w:val="232323"/>
          <w:sz w:val="20"/>
          <w:szCs w:val="20"/>
          <w:lang w:val="en-GB"/>
        </w:rPr>
        <w:t>D</w:t>
      </w:r>
      <w:r w:rsidR="001811D3" w:rsidRPr="001811D3">
        <w:rPr>
          <w:color w:val="232323"/>
          <w:sz w:val="20"/>
          <w:szCs w:val="20"/>
          <w:lang w:val="en-GB"/>
        </w:rPr>
        <w:t xml:space="preserve">ate. </w:t>
      </w:r>
      <w:r w:rsidRPr="001811D3">
        <w:rPr>
          <w:color w:val="232323"/>
          <w:sz w:val="20"/>
          <w:szCs w:val="20"/>
          <w:lang w:val="en-GB"/>
        </w:rPr>
        <w:t xml:space="preserve">Mar </w:t>
      </w:r>
      <w:proofErr w:type="gramStart"/>
      <w:r w:rsidRPr="001811D3">
        <w:rPr>
          <w:color w:val="232323"/>
          <w:sz w:val="20"/>
          <w:szCs w:val="20"/>
          <w:lang w:val="en-GB"/>
        </w:rPr>
        <w:t>23</w:t>
      </w:r>
      <w:proofErr w:type="gramEnd"/>
      <w:r w:rsidRPr="001811D3">
        <w:rPr>
          <w:color w:val="232323"/>
          <w:sz w:val="20"/>
          <w:szCs w:val="20"/>
          <w:lang w:val="en-GB"/>
        </w:rPr>
        <w:t xml:space="preserve"> 2020.</w:t>
      </w:r>
    </w:p>
    <w:p w14:paraId="08FD888D" w14:textId="77777777" w:rsidR="00BF4C44" w:rsidRPr="00BC69C0" w:rsidRDefault="00BF4C44" w:rsidP="00BC69C0">
      <w:pP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5546" w14:paraId="3D18065F" w14:textId="77777777" w:rsidTr="00515546">
        <w:trPr>
          <w:trHeight w:val="20"/>
        </w:trPr>
        <w:tc>
          <w:tcPr>
            <w:tcW w:w="2139" w:type="dxa"/>
            <w:shd w:val="clear" w:color="auto" w:fill="auto"/>
            <w:vAlign w:val="bottom"/>
          </w:tcPr>
          <w:p w14:paraId="5C71BE5D" w14:textId="77777777" w:rsidR="004C4442" w:rsidRPr="00515546" w:rsidRDefault="004C4442" w:rsidP="00522C6C">
            <w:pPr>
              <w:spacing w:after="0"/>
              <w:rPr>
                <w:b/>
                <w:szCs w:val="22"/>
              </w:rPr>
            </w:pPr>
            <w:r w:rsidRPr="00515546">
              <w:rPr>
                <w:b/>
                <w:szCs w:val="22"/>
              </w:rPr>
              <w:t>Written by:</w:t>
            </w:r>
          </w:p>
        </w:tc>
        <w:tc>
          <w:tcPr>
            <w:tcW w:w="3622" w:type="dxa"/>
            <w:shd w:val="clear" w:color="auto" w:fill="auto"/>
            <w:vAlign w:val="bottom"/>
          </w:tcPr>
          <w:p w14:paraId="12A0E655" w14:textId="71245BEA" w:rsidR="004C4442" w:rsidRPr="00515546" w:rsidRDefault="004C4442" w:rsidP="00522C6C">
            <w:pPr>
              <w:spacing w:after="0"/>
              <w:rPr>
                <w:szCs w:val="22"/>
              </w:rPr>
            </w:pPr>
            <w:r w:rsidRPr="00515546">
              <w:rPr>
                <w:szCs w:val="22"/>
              </w:rPr>
              <w:t>Name</w:t>
            </w:r>
            <w:r w:rsidR="005638D0">
              <w:rPr>
                <w:szCs w:val="22"/>
              </w:rPr>
              <w:t xml:space="preserve">: </w:t>
            </w:r>
            <w:r w:rsidR="00BC69C0">
              <w:rPr>
                <w:szCs w:val="22"/>
              </w:rPr>
              <w:t>Chibuike Okpara</w:t>
            </w:r>
          </w:p>
        </w:tc>
        <w:tc>
          <w:tcPr>
            <w:tcW w:w="2869" w:type="dxa"/>
            <w:shd w:val="clear" w:color="auto" w:fill="auto"/>
            <w:vAlign w:val="bottom"/>
          </w:tcPr>
          <w:p w14:paraId="41B0F79C" w14:textId="7D6E6192" w:rsidR="004C4442" w:rsidRPr="00515546" w:rsidRDefault="004C4442" w:rsidP="00522C6C">
            <w:pPr>
              <w:spacing w:after="0"/>
              <w:rPr>
                <w:szCs w:val="22"/>
              </w:rPr>
            </w:pPr>
            <w:r w:rsidRPr="00515546">
              <w:rPr>
                <w:szCs w:val="22"/>
              </w:rPr>
              <w:t xml:space="preserve">Date: </w:t>
            </w:r>
            <w:r w:rsidR="00BC69C0">
              <w:rPr>
                <w:szCs w:val="22"/>
              </w:rPr>
              <w:t>9 June 2018</w:t>
            </w:r>
          </w:p>
        </w:tc>
      </w:tr>
      <w:tr w:rsidR="004C4442" w:rsidRPr="00515546" w14:paraId="31E8BDAC" w14:textId="77777777" w:rsidTr="00515546">
        <w:trPr>
          <w:trHeight w:val="20"/>
        </w:trPr>
        <w:tc>
          <w:tcPr>
            <w:tcW w:w="2139" w:type="dxa"/>
            <w:shd w:val="clear" w:color="auto" w:fill="auto"/>
            <w:vAlign w:val="bottom"/>
          </w:tcPr>
          <w:p w14:paraId="5DB93729" w14:textId="77777777" w:rsidR="004C4442" w:rsidRPr="00515546" w:rsidRDefault="004C4442" w:rsidP="00522C6C">
            <w:pPr>
              <w:spacing w:after="0"/>
              <w:rPr>
                <w:b/>
                <w:szCs w:val="22"/>
              </w:rPr>
            </w:pPr>
            <w:r w:rsidRPr="00515546">
              <w:rPr>
                <w:b/>
                <w:szCs w:val="22"/>
              </w:rPr>
              <w:t>Reviewed by:</w:t>
            </w:r>
          </w:p>
        </w:tc>
        <w:tc>
          <w:tcPr>
            <w:tcW w:w="3622" w:type="dxa"/>
            <w:shd w:val="clear" w:color="auto" w:fill="auto"/>
            <w:vAlign w:val="bottom"/>
          </w:tcPr>
          <w:p w14:paraId="25861921" w14:textId="09DB1C56" w:rsidR="004C4442" w:rsidRPr="00515546" w:rsidRDefault="004C4442" w:rsidP="005C2969">
            <w:pPr>
              <w:spacing w:after="0"/>
              <w:rPr>
                <w:szCs w:val="22"/>
              </w:rPr>
            </w:pPr>
            <w:r w:rsidRPr="00515546">
              <w:rPr>
                <w:szCs w:val="22"/>
              </w:rPr>
              <w:t xml:space="preserve">Name: </w:t>
            </w:r>
            <w:r w:rsidR="005C2969">
              <w:rPr>
                <w:szCs w:val="22"/>
              </w:rPr>
              <w:t>B</w:t>
            </w:r>
            <w:r w:rsidR="00D441C0">
              <w:rPr>
                <w:szCs w:val="22"/>
              </w:rPr>
              <w:t>abatunde Awokola</w:t>
            </w:r>
          </w:p>
        </w:tc>
        <w:tc>
          <w:tcPr>
            <w:tcW w:w="2869" w:type="dxa"/>
            <w:shd w:val="clear" w:color="auto" w:fill="auto"/>
            <w:vAlign w:val="bottom"/>
          </w:tcPr>
          <w:p w14:paraId="247EDCC8" w14:textId="2777748A" w:rsidR="004C4442" w:rsidRPr="00515546" w:rsidRDefault="004C4442" w:rsidP="005C2969">
            <w:pPr>
              <w:spacing w:after="0"/>
              <w:rPr>
                <w:szCs w:val="22"/>
              </w:rPr>
            </w:pPr>
            <w:r w:rsidRPr="00515546">
              <w:rPr>
                <w:szCs w:val="22"/>
              </w:rPr>
              <w:t>Date</w:t>
            </w:r>
            <w:r w:rsidR="001811D3">
              <w:rPr>
                <w:szCs w:val="22"/>
              </w:rPr>
              <w:t>:</w:t>
            </w:r>
            <w:r w:rsidR="00D441C0">
              <w:rPr>
                <w:szCs w:val="22"/>
              </w:rPr>
              <w:t xml:space="preserve"> </w:t>
            </w:r>
            <w:r w:rsidR="005C2969">
              <w:rPr>
                <w:szCs w:val="22"/>
              </w:rPr>
              <w:t>2</w:t>
            </w:r>
            <w:r w:rsidR="00D441C0">
              <w:rPr>
                <w:szCs w:val="22"/>
              </w:rPr>
              <w:t xml:space="preserve"> July 2018</w:t>
            </w:r>
          </w:p>
        </w:tc>
      </w:tr>
      <w:tr w:rsidR="00D441C0" w:rsidRPr="00515546" w14:paraId="03F42188" w14:textId="77777777" w:rsidTr="00515546">
        <w:trPr>
          <w:trHeight w:val="20"/>
        </w:trPr>
        <w:tc>
          <w:tcPr>
            <w:tcW w:w="2139" w:type="dxa"/>
            <w:shd w:val="clear" w:color="auto" w:fill="auto"/>
            <w:vAlign w:val="bottom"/>
          </w:tcPr>
          <w:p w14:paraId="1D9E6921" w14:textId="47B71088" w:rsidR="00D441C0" w:rsidRPr="00515546" w:rsidRDefault="00D441C0" w:rsidP="00522C6C">
            <w:pPr>
              <w:spacing w:after="0"/>
              <w:rPr>
                <w:b/>
                <w:szCs w:val="22"/>
              </w:rPr>
            </w:pPr>
            <w:r>
              <w:rPr>
                <w:b/>
                <w:szCs w:val="22"/>
              </w:rPr>
              <w:t>Reviewed by</w:t>
            </w:r>
          </w:p>
        </w:tc>
        <w:tc>
          <w:tcPr>
            <w:tcW w:w="3622" w:type="dxa"/>
            <w:shd w:val="clear" w:color="auto" w:fill="auto"/>
            <w:vAlign w:val="bottom"/>
          </w:tcPr>
          <w:p w14:paraId="6133EB35" w14:textId="284E72D9" w:rsidR="00D441C0" w:rsidRPr="00515546" w:rsidRDefault="00D441C0" w:rsidP="005C2969">
            <w:pPr>
              <w:spacing w:after="0"/>
              <w:rPr>
                <w:szCs w:val="22"/>
              </w:rPr>
            </w:pPr>
            <w:r>
              <w:rPr>
                <w:szCs w:val="22"/>
              </w:rPr>
              <w:t>Name</w:t>
            </w:r>
            <w:r w:rsidR="001811D3">
              <w:rPr>
                <w:szCs w:val="22"/>
              </w:rPr>
              <w:t>:</w:t>
            </w:r>
            <w:r>
              <w:rPr>
                <w:szCs w:val="22"/>
              </w:rPr>
              <w:t xml:space="preserve"> Bubacarr Susso</w:t>
            </w:r>
          </w:p>
        </w:tc>
        <w:tc>
          <w:tcPr>
            <w:tcW w:w="2869" w:type="dxa"/>
            <w:shd w:val="clear" w:color="auto" w:fill="auto"/>
            <w:vAlign w:val="bottom"/>
          </w:tcPr>
          <w:p w14:paraId="1FD33064" w14:textId="2CBEA1B5" w:rsidR="00D441C0" w:rsidRPr="00515546" w:rsidRDefault="00D441C0" w:rsidP="005C2969">
            <w:pPr>
              <w:spacing w:after="0"/>
              <w:rPr>
                <w:szCs w:val="22"/>
              </w:rPr>
            </w:pPr>
            <w:r>
              <w:rPr>
                <w:szCs w:val="22"/>
              </w:rPr>
              <w:t>Date</w:t>
            </w:r>
            <w:r w:rsidR="001811D3">
              <w:rPr>
                <w:szCs w:val="22"/>
              </w:rPr>
              <w:t>:</w:t>
            </w:r>
            <w:r>
              <w:rPr>
                <w:szCs w:val="22"/>
              </w:rPr>
              <w:t xml:space="preserve"> </w:t>
            </w:r>
            <w:r w:rsidR="001811D3">
              <w:rPr>
                <w:szCs w:val="22"/>
              </w:rPr>
              <w:t xml:space="preserve">01 November </w:t>
            </w:r>
            <w:r>
              <w:rPr>
                <w:szCs w:val="22"/>
              </w:rPr>
              <w:t>2020</w:t>
            </w:r>
          </w:p>
        </w:tc>
      </w:tr>
      <w:tr w:rsidR="004C4442" w:rsidRPr="00515546" w14:paraId="3273AC53" w14:textId="77777777" w:rsidTr="00515546">
        <w:trPr>
          <w:trHeight w:val="20"/>
        </w:trPr>
        <w:tc>
          <w:tcPr>
            <w:tcW w:w="2139" w:type="dxa"/>
            <w:shd w:val="clear" w:color="auto" w:fill="auto"/>
            <w:vAlign w:val="bottom"/>
          </w:tcPr>
          <w:p w14:paraId="48C1413B" w14:textId="77777777" w:rsidR="004C4442" w:rsidRPr="00515546" w:rsidRDefault="004C4442" w:rsidP="00522C6C">
            <w:pPr>
              <w:spacing w:after="0"/>
              <w:rPr>
                <w:szCs w:val="22"/>
              </w:rPr>
            </w:pPr>
            <w:r w:rsidRPr="00515546">
              <w:rPr>
                <w:b/>
                <w:szCs w:val="22"/>
              </w:rPr>
              <w:t>Version:</w:t>
            </w:r>
          </w:p>
        </w:tc>
        <w:tc>
          <w:tcPr>
            <w:tcW w:w="3622" w:type="dxa"/>
            <w:shd w:val="clear" w:color="auto" w:fill="auto"/>
            <w:vAlign w:val="bottom"/>
          </w:tcPr>
          <w:p w14:paraId="38F054CB" w14:textId="77777777" w:rsidR="004C4442" w:rsidRPr="00515546" w:rsidRDefault="004C4442" w:rsidP="00522C6C">
            <w:pPr>
              <w:spacing w:after="0"/>
              <w:rPr>
                <w:szCs w:val="22"/>
              </w:rPr>
            </w:pPr>
            <w:r w:rsidRPr="00515546">
              <w:rPr>
                <w:b/>
                <w:szCs w:val="22"/>
              </w:rPr>
              <w:t>Change history:</w:t>
            </w:r>
          </w:p>
        </w:tc>
        <w:tc>
          <w:tcPr>
            <w:tcW w:w="2869" w:type="dxa"/>
            <w:shd w:val="clear" w:color="auto" w:fill="auto"/>
            <w:vAlign w:val="bottom"/>
          </w:tcPr>
          <w:p w14:paraId="76F1B9D9" w14:textId="77777777" w:rsidR="004C4442" w:rsidRPr="00515546" w:rsidRDefault="004C4442" w:rsidP="00522C6C">
            <w:pPr>
              <w:spacing w:after="0"/>
              <w:rPr>
                <w:b/>
                <w:szCs w:val="22"/>
              </w:rPr>
            </w:pPr>
            <w:r w:rsidRPr="00515546">
              <w:rPr>
                <w:b/>
                <w:szCs w:val="22"/>
              </w:rPr>
              <w:t>Review due date:</w:t>
            </w:r>
          </w:p>
        </w:tc>
      </w:tr>
      <w:tr w:rsidR="004C4442" w:rsidRPr="00515546" w14:paraId="414EDA85" w14:textId="77777777" w:rsidTr="00515546">
        <w:trPr>
          <w:trHeight w:val="20"/>
        </w:trPr>
        <w:tc>
          <w:tcPr>
            <w:tcW w:w="2139" w:type="dxa"/>
            <w:shd w:val="clear" w:color="auto" w:fill="auto"/>
            <w:vAlign w:val="bottom"/>
          </w:tcPr>
          <w:p w14:paraId="1AA6B49C" w14:textId="77777777" w:rsidR="004C4442" w:rsidRPr="00515546" w:rsidRDefault="004C4442" w:rsidP="00522C6C">
            <w:pPr>
              <w:spacing w:after="0"/>
              <w:rPr>
                <w:szCs w:val="22"/>
              </w:rPr>
            </w:pPr>
            <w:r w:rsidRPr="00515546">
              <w:rPr>
                <w:szCs w:val="22"/>
              </w:rPr>
              <w:t>1.0</w:t>
            </w:r>
          </w:p>
        </w:tc>
        <w:tc>
          <w:tcPr>
            <w:tcW w:w="3622" w:type="dxa"/>
            <w:shd w:val="clear" w:color="auto" w:fill="auto"/>
            <w:vAlign w:val="bottom"/>
          </w:tcPr>
          <w:p w14:paraId="086B90F4" w14:textId="77777777" w:rsidR="004C4442" w:rsidRPr="00515546" w:rsidRDefault="004C4442" w:rsidP="00522C6C">
            <w:pPr>
              <w:spacing w:after="0"/>
              <w:rPr>
                <w:szCs w:val="22"/>
              </w:rPr>
            </w:pPr>
            <w:r w:rsidRPr="00515546">
              <w:rPr>
                <w:szCs w:val="22"/>
              </w:rPr>
              <w:t>New document</w:t>
            </w:r>
          </w:p>
        </w:tc>
        <w:tc>
          <w:tcPr>
            <w:tcW w:w="2869" w:type="dxa"/>
            <w:shd w:val="clear" w:color="auto" w:fill="auto"/>
            <w:vAlign w:val="bottom"/>
          </w:tcPr>
          <w:p w14:paraId="21A490AC" w14:textId="77777777" w:rsidR="004C4442" w:rsidRPr="00515546" w:rsidRDefault="004C4442" w:rsidP="00522C6C">
            <w:pPr>
              <w:spacing w:after="0"/>
              <w:rPr>
                <w:szCs w:val="22"/>
              </w:rPr>
            </w:pPr>
          </w:p>
        </w:tc>
      </w:tr>
      <w:tr w:rsidR="00BC69C0" w:rsidRPr="00515546" w14:paraId="1DBC6FAF" w14:textId="77777777" w:rsidTr="000A7D55">
        <w:trPr>
          <w:trHeight w:val="20"/>
        </w:trPr>
        <w:tc>
          <w:tcPr>
            <w:tcW w:w="2139" w:type="dxa"/>
            <w:tcBorders>
              <w:bottom w:val="single" w:sz="4" w:space="0" w:color="auto"/>
            </w:tcBorders>
            <w:shd w:val="clear" w:color="auto" w:fill="auto"/>
            <w:vAlign w:val="bottom"/>
          </w:tcPr>
          <w:p w14:paraId="2DD891EA" w14:textId="2EC7F13A" w:rsidR="00BC69C0" w:rsidRPr="00515546" w:rsidRDefault="00BC69C0" w:rsidP="00522C6C">
            <w:pPr>
              <w:spacing w:after="0"/>
              <w:rPr>
                <w:szCs w:val="22"/>
              </w:rPr>
            </w:pPr>
            <w:r>
              <w:rPr>
                <w:szCs w:val="22"/>
              </w:rPr>
              <w:t>2.0</w:t>
            </w:r>
          </w:p>
        </w:tc>
        <w:tc>
          <w:tcPr>
            <w:tcW w:w="3622" w:type="dxa"/>
            <w:tcBorders>
              <w:bottom w:val="single" w:sz="4" w:space="0" w:color="auto"/>
            </w:tcBorders>
            <w:shd w:val="clear" w:color="auto" w:fill="auto"/>
            <w:vAlign w:val="bottom"/>
          </w:tcPr>
          <w:p w14:paraId="6862845D" w14:textId="73394FED" w:rsidR="00BC69C0" w:rsidRPr="00515546" w:rsidRDefault="00BC69C0" w:rsidP="00522C6C">
            <w:pPr>
              <w:spacing w:after="0"/>
              <w:rPr>
                <w:szCs w:val="22"/>
              </w:rPr>
            </w:pPr>
            <w:r>
              <w:rPr>
                <w:szCs w:val="22"/>
              </w:rPr>
              <w:t>Updated and transferred to new template</w:t>
            </w:r>
          </w:p>
        </w:tc>
        <w:tc>
          <w:tcPr>
            <w:tcW w:w="2869" w:type="dxa"/>
            <w:tcBorders>
              <w:bottom w:val="single" w:sz="4" w:space="0" w:color="auto"/>
            </w:tcBorders>
            <w:shd w:val="clear" w:color="auto" w:fill="auto"/>
            <w:vAlign w:val="bottom"/>
          </w:tcPr>
          <w:p w14:paraId="267CD321" w14:textId="3046FDA0" w:rsidR="00BC69C0" w:rsidRPr="00515546" w:rsidRDefault="00BC69C0" w:rsidP="00522C6C">
            <w:pPr>
              <w:spacing w:after="0"/>
              <w:rPr>
                <w:szCs w:val="22"/>
              </w:rPr>
            </w:pPr>
            <w:r>
              <w:rPr>
                <w:szCs w:val="22"/>
              </w:rPr>
              <w:t>31 July 2020</w:t>
            </w:r>
          </w:p>
        </w:tc>
      </w:tr>
      <w:tr w:rsidR="000A7D55" w:rsidRPr="00515546" w14:paraId="23B8C031" w14:textId="77777777" w:rsidTr="000A7D55">
        <w:trPr>
          <w:trHeight w:val="20"/>
        </w:trPr>
        <w:tc>
          <w:tcPr>
            <w:tcW w:w="2139" w:type="dxa"/>
            <w:tcBorders>
              <w:bottom w:val="single" w:sz="4" w:space="0" w:color="auto"/>
            </w:tcBorders>
            <w:shd w:val="clear" w:color="auto" w:fill="auto"/>
            <w:vAlign w:val="bottom"/>
          </w:tcPr>
          <w:p w14:paraId="4ABEC172" w14:textId="256931FE" w:rsidR="000A7D55" w:rsidRPr="00515546" w:rsidRDefault="000A7D55" w:rsidP="000A7D55">
            <w:pPr>
              <w:spacing w:after="0"/>
              <w:rPr>
                <w:szCs w:val="22"/>
              </w:rPr>
            </w:pPr>
            <w:r>
              <w:rPr>
                <w:szCs w:val="22"/>
              </w:rPr>
              <w:t>2.1</w:t>
            </w:r>
          </w:p>
        </w:tc>
        <w:tc>
          <w:tcPr>
            <w:tcW w:w="3622" w:type="dxa"/>
            <w:tcBorders>
              <w:bottom w:val="single" w:sz="4" w:space="0" w:color="auto"/>
            </w:tcBorders>
            <w:shd w:val="clear" w:color="auto" w:fill="auto"/>
            <w:vAlign w:val="bottom"/>
          </w:tcPr>
          <w:p w14:paraId="13100A02" w14:textId="6B2B6213" w:rsidR="000A7D55" w:rsidRPr="00515546" w:rsidRDefault="000A7D55" w:rsidP="000A7D55">
            <w:pPr>
              <w:spacing w:after="0"/>
              <w:rPr>
                <w:szCs w:val="22"/>
              </w:rPr>
            </w:pPr>
            <w:r>
              <w:rPr>
                <w:szCs w:val="22"/>
              </w:rPr>
              <w:t>Executive summary added</w:t>
            </w:r>
          </w:p>
        </w:tc>
        <w:tc>
          <w:tcPr>
            <w:tcW w:w="2869" w:type="dxa"/>
            <w:tcBorders>
              <w:bottom w:val="single" w:sz="4" w:space="0" w:color="auto"/>
            </w:tcBorders>
            <w:shd w:val="clear" w:color="auto" w:fill="auto"/>
            <w:vAlign w:val="bottom"/>
          </w:tcPr>
          <w:p w14:paraId="695CAF2A" w14:textId="404987E8" w:rsidR="000A7D55" w:rsidRPr="00515546" w:rsidRDefault="000A7D55" w:rsidP="000A7D55">
            <w:pPr>
              <w:spacing w:after="0"/>
              <w:rPr>
                <w:b/>
                <w:szCs w:val="22"/>
              </w:rPr>
            </w:pPr>
            <w:r>
              <w:rPr>
                <w:szCs w:val="22"/>
              </w:rPr>
              <w:t>31 July 2020</w:t>
            </w:r>
          </w:p>
        </w:tc>
      </w:tr>
      <w:tr w:rsidR="000A7D55" w:rsidRPr="00515546" w14:paraId="27831729" w14:textId="77777777" w:rsidTr="000A7D55">
        <w:trPr>
          <w:trHeight w:val="20"/>
        </w:trPr>
        <w:tc>
          <w:tcPr>
            <w:tcW w:w="2139" w:type="dxa"/>
            <w:tcBorders>
              <w:bottom w:val="single" w:sz="4" w:space="0" w:color="auto"/>
            </w:tcBorders>
            <w:shd w:val="clear" w:color="auto" w:fill="auto"/>
            <w:vAlign w:val="bottom"/>
          </w:tcPr>
          <w:p w14:paraId="0921F776" w14:textId="77777777" w:rsidR="000A7D55" w:rsidRPr="00515546" w:rsidRDefault="000A7D55" w:rsidP="000A7D55">
            <w:pPr>
              <w:spacing w:after="0"/>
              <w:rPr>
                <w:szCs w:val="22"/>
              </w:rPr>
            </w:pPr>
            <w:r w:rsidRPr="00515546">
              <w:rPr>
                <w:szCs w:val="22"/>
              </w:rPr>
              <w:t>Review Comments (</w:t>
            </w:r>
            <w:r w:rsidRPr="00515546">
              <w:rPr>
                <w:i/>
                <w:szCs w:val="22"/>
              </w:rPr>
              <w:t>if applicable)</w:t>
            </w:r>
          </w:p>
        </w:tc>
        <w:tc>
          <w:tcPr>
            <w:tcW w:w="3622" w:type="dxa"/>
            <w:tcBorders>
              <w:bottom w:val="single" w:sz="4" w:space="0" w:color="auto"/>
            </w:tcBorders>
            <w:shd w:val="clear" w:color="auto" w:fill="auto"/>
            <w:vAlign w:val="bottom"/>
          </w:tcPr>
          <w:p w14:paraId="771F26DB" w14:textId="5FE1DF78" w:rsidR="000A7D55" w:rsidRPr="00515546" w:rsidRDefault="00D441C0" w:rsidP="000A7D55">
            <w:pPr>
              <w:spacing w:after="0"/>
              <w:rPr>
                <w:szCs w:val="22"/>
              </w:rPr>
            </w:pPr>
            <w:r>
              <w:rPr>
                <w:szCs w:val="22"/>
              </w:rPr>
              <w:t>Amendments to executive summary, introduction, limitations, examination findings, management of subclinical hyperthyroidism added, references updated</w:t>
            </w:r>
          </w:p>
        </w:tc>
        <w:tc>
          <w:tcPr>
            <w:tcW w:w="2869" w:type="dxa"/>
            <w:tcBorders>
              <w:bottom w:val="single" w:sz="4" w:space="0" w:color="auto"/>
            </w:tcBorders>
            <w:shd w:val="clear" w:color="auto" w:fill="auto"/>
            <w:vAlign w:val="bottom"/>
          </w:tcPr>
          <w:p w14:paraId="01229A38" w14:textId="33F6D0B3" w:rsidR="000A7D55" w:rsidRPr="00515546" w:rsidRDefault="001811D3" w:rsidP="001811D3">
            <w:r>
              <w:t>01 November 2022</w:t>
            </w:r>
          </w:p>
        </w:tc>
      </w:tr>
    </w:tbl>
    <w:p w14:paraId="6B1C37F1" w14:textId="77777777" w:rsidR="00975A60" w:rsidRPr="00CC3CF5" w:rsidRDefault="00975A60" w:rsidP="00975A60">
      <w:pPr>
        <w:rPr>
          <w:szCs w:val="22"/>
        </w:rPr>
      </w:pPr>
    </w:p>
    <w:sectPr w:rsidR="00975A60" w:rsidRPr="00CC3CF5" w:rsidSect="00D13825">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B8DB1" w14:textId="77777777" w:rsidR="001E44C8" w:rsidRDefault="001E44C8" w:rsidP="00975A60">
      <w:pPr>
        <w:spacing w:after="0"/>
      </w:pPr>
      <w:r>
        <w:separator/>
      </w:r>
    </w:p>
  </w:endnote>
  <w:endnote w:type="continuationSeparator" w:id="0">
    <w:p w14:paraId="38297DDF" w14:textId="77777777" w:rsidR="001E44C8" w:rsidRDefault="001E44C8"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swiss"/>
    <w:pitch w:val="variable"/>
    <w:sig w:usb0="E1000AEF" w:usb1="5000A1FF" w:usb2="00000000" w:usb3="00000000" w:csb0="000001BF" w:csb1="00000000"/>
  </w:font>
  <w:font w:name="La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216EC" w14:textId="77777777" w:rsidR="005D1877" w:rsidRDefault="005D1877"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36386C" w14:textId="77777777" w:rsidR="005D1877" w:rsidRDefault="005D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2DC24" w14:textId="77777777" w:rsidR="005D1877" w:rsidRPr="003A02A5" w:rsidRDefault="005D1877"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D441C0">
      <w:rPr>
        <w:rStyle w:val="PageNumber"/>
        <w:noProof/>
      </w:rPr>
      <w:t>5</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D441C0">
      <w:rPr>
        <w:rStyle w:val="PageNumber"/>
        <w:noProof/>
      </w:rPr>
      <w:t>5</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7C273" w14:textId="77777777" w:rsidR="00D13825" w:rsidRDefault="00D13825"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D441C0">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D441C0">
      <w:rPr>
        <w:rStyle w:val="PageNumber"/>
        <w:noProof/>
      </w:rPr>
      <w:t>5</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3A063" w14:textId="77777777" w:rsidR="001E44C8" w:rsidRDefault="001E44C8" w:rsidP="00975A60">
      <w:pPr>
        <w:spacing w:after="0"/>
      </w:pPr>
      <w:r>
        <w:separator/>
      </w:r>
    </w:p>
  </w:footnote>
  <w:footnote w:type="continuationSeparator" w:id="0">
    <w:p w14:paraId="4DD0D117" w14:textId="77777777" w:rsidR="001E44C8" w:rsidRDefault="001E44C8"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45462" w14:textId="77777777" w:rsidR="00EE4D6E" w:rsidRPr="00F87812" w:rsidRDefault="00EE4D6E" w:rsidP="00EE4D6E">
    <w:pPr>
      <w:pStyle w:val="Header"/>
    </w:pPr>
    <w:r w:rsidRPr="00F87812">
      <w:t>Identification code: MeG-CLS-</w:t>
    </w:r>
    <w:r>
      <w:t>027</w:t>
    </w:r>
    <w:r w:rsidRPr="00F87812">
      <w:tab/>
    </w:r>
  </w:p>
  <w:p w14:paraId="40B23174" w14:textId="0F1EB017" w:rsidR="005C2969" w:rsidRPr="00EE4D6E" w:rsidRDefault="00EE4D6E" w:rsidP="00EE4D6E">
    <w:pPr>
      <w:pStyle w:val="Header"/>
    </w:pPr>
    <w:r w:rsidRPr="00EE4D6E">
      <w:t>Version</w:t>
    </w:r>
    <w:r w:rsidR="001811D3">
      <w:t xml:space="preserve"> </w:t>
    </w:r>
    <w:r w:rsidR="005C2969">
      <w:t>3.0</w:t>
    </w:r>
    <w:r w:rsidRPr="00EE4D6E">
      <w:t xml:space="preserve"> – </w:t>
    </w:r>
    <w:r w:rsidR="001811D3">
      <w:t>01 November</w:t>
    </w:r>
    <w:r w:rsidRPr="00EE4D6E">
      <w:t xml:space="preserve"> </w:t>
    </w:r>
    <w:r w:rsidR="005C2969">
      <w:t>2020</w:t>
    </w:r>
  </w:p>
  <w:p w14:paraId="4B0EF5CF" w14:textId="7A2F7765" w:rsidR="005D1877" w:rsidRPr="00EE4D6E" w:rsidRDefault="005D1877" w:rsidP="00EE4D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7089B" w14:textId="77777777" w:rsidR="00D13825" w:rsidRDefault="00D13825" w:rsidP="00D13825">
    <w:pPr>
      <w:pStyle w:val="Header"/>
      <w:ind w:firstLine="2880"/>
      <w:rPr>
        <w:rFonts w:cs="Arial"/>
        <w:b/>
      </w:rPr>
    </w:pPr>
    <w:r>
      <w:rPr>
        <w:rFonts w:cs="Arial"/>
        <w:b/>
        <w:noProof/>
        <w:lang w:val="en-GB" w:eastAsia="en-GB"/>
      </w:rPr>
      <w:drawing>
        <wp:anchor distT="0" distB="0" distL="114300" distR="114300" simplePos="0" relativeHeight="251658240" behindDoc="1" locked="0" layoutInCell="1" allowOverlap="1" wp14:anchorId="67D1954B" wp14:editId="6E5953A8">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7C41DA6D" w14:textId="77777777" w:rsidR="00D13825" w:rsidRDefault="00D13825"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056589AD" w14:textId="77777777" w:rsidR="00D13825" w:rsidRPr="003C0800" w:rsidRDefault="00D13825" w:rsidP="00D13825">
    <w:pPr>
      <w:pStyle w:val="Header"/>
      <w:ind w:firstLine="2880"/>
      <w:rPr>
        <w:rFonts w:cs="Arial"/>
        <w:b/>
      </w:rPr>
    </w:pPr>
  </w:p>
  <w:p w14:paraId="235F71EA" w14:textId="0939B315" w:rsidR="00D13825" w:rsidRPr="00F87812" w:rsidRDefault="00D13825" w:rsidP="00D13825">
    <w:pPr>
      <w:pStyle w:val="Header"/>
    </w:pPr>
    <w:r w:rsidRPr="00F87812">
      <w:t>Identification code: MeG-CLS-</w:t>
    </w:r>
    <w:r w:rsidR="00EE4D6E">
      <w:t>027</w:t>
    </w:r>
    <w:r w:rsidRPr="00F87812">
      <w:tab/>
    </w:r>
  </w:p>
  <w:p w14:paraId="1FA1DD1A" w14:textId="30DEFB43" w:rsidR="00D13825" w:rsidRPr="00EE4D6E" w:rsidRDefault="00D13825" w:rsidP="00D13825">
    <w:pPr>
      <w:pStyle w:val="Header"/>
    </w:pPr>
    <w:r w:rsidRPr="00EE4D6E">
      <w:t xml:space="preserve">Version: </w:t>
    </w:r>
    <w:r w:rsidR="005C2969">
      <w:t>3.0</w:t>
    </w:r>
    <w:r w:rsidR="00EE4D6E" w:rsidRPr="00EE4D6E">
      <w:t xml:space="preserve"> – </w:t>
    </w:r>
    <w:r w:rsidR="001811D3">
      <w:t xml:space="preserve">01 November </w:t>
    </w:r>
    <w:r w:rsidR="005C2969">
      <w:t>2020</w:t>
    </w:r>
  </w:p>
  <w:p w14:paraId="1FABDFAD" w14:textId="77777777" w:rsidR="00D13825" w:rsidRDefault="00D138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7C44AF4"/>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6EE4BB72"/>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C53FE9"/>
    <w:multiLevelType w:val="hybridMultilevel"/>
    <w:tmpl w:val="28B29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32830"/>
    <w:multiLevelType w:val="hybridMultilevel"/>
    <w:tmpl w:val="0324E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442E6"/>
    <w:multiLevelType w:val="hybridMultilevel"/>
    <w:tmpl w:val="6A8E3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8B2B9F"/>
    <w:multiLevelType w:val="hybridMultilevel"/>
    <w:tmpl w:val="5F443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4008EA"/>
    <w:multiLevelType w:val="hybridMultilevel"/>
    <w:tmpl w:val="63509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F1319DB"/>
    <w:multiLevelType w:val="hybridMultilevel"/>
    <w:tmpl w:val="41E8B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D877D6"/>
    <w:multiLevelType w:val="hybridMultilevel"/>
    <w:tmpl w:val="C6F671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D4321B"/>
    <w:multiLevelType w:val="hybridMultilevel"/>
    <w:tmpl w:val="C4348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21F91F"/>
    <w:multiLevelType w:val="hybridMultilevel"/>
    <w:tmpl w:val="BCDC526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609906FE"/>
    <w:multiLevelType w:val="hybridMultilevel"/>
    <w:tmpl w:val="1958B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F8182A"/>
    <w:multiLevelType w:val="hybridMultilevel"/>
    <w:tmpl w:val="77BE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B3834E"/>
    <w:multiLevelType w:val="singleLevel"/>
    <w:tmpl w:val="7CB3834E"/>
    <w:lvl w:ilvl="0">
      <w:start w:val="1"/>
      <w:numFmt w:val="decimal"/>
      <w:suff w:val="space"/>
      <w:lvlText w:val="%1."/>
      <w:lvlJc w:val="left"/>
    </w:lvl>
  </w:abstractNum>
  <w:abstractNum w:abstractNumId="35"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6"/>
  </w:num>
  <w:num w:numId="3">
    <w:abstractNumId w:val="15"/>
  </w:num>
  <w:num w:numId="4">
    <w:abstractNumId w:val="1"/>
  </w:num>
  <w:num w:numId="5">
    <w:abstractNumId w:val="0"/>
  </w:num>
  <w:num w:numId="6">
    <w:abstractNumId w:val="9"/>
  </w:num>
  <w:num w:numId="7">
    <w:abstractNumId w:val="21"/>
  </w:num>
  <w:num w:numId="8">
    <w:abstractNumId w:val="2"/>
  </w:num>
  <w:num w:numId="9">
    <w:abstractNumId w:val="35"/>
  </w:num>
  <w:num w:numId="10">
    <w:abstractNumId w:val="3"/>
  </w:num>
  <w:num w:numId="11">
    <w:abstractNumId w:val="16"/>
  </w:num>
  <w:num w:numId="12">
    <w:abstractNumId w:val="25"/>
  </w:num>
  <w:num w:numId="13">
    <w:abstractNumId w:val="31"/>
  </w:num>
  <w:num w:numId="14">
    <w:abstractNumId w:val="29"/>
  </w:num>
  <w:num w:numId="15">
    <w:abstractNumId w:val="33"/>
  </w:num>
  <w:num w:numId="16">
    <w:abstractNumId w:val="17"/>
  </w:num>
  <w:num w:numId="17">
    <w:abstractNumId w:val="11"/>
  </w:num>
  <w:num w:numId="18">
    <w:abstractNumId w:val="30"/>
  </w:num>
  <w:num w:numId="19">
    <w:abstractNumId w:val="18"/>
  </w:num>
  <w:num w:numId="20">
    <w:abstractNumId w:val="32"/>
  </w:num>
  <w:num w:numId="21">
    <w:abstractNumId w:val="20"/>
  </w:num>
  <w:num w:numId="22">
    <w:abstractNumId w:val="14"/>
  </w:num>
  <w:num w:numId="23">
    <w:abstractNumId w:val="24"/>
  </w:num>
  <w:num w:numId="24">
    <w:abstractNumId w:val="27"/>
  </w:num>
  <w:num w:numId="25">
    <w:abstractNumId w:val="6"/>
  </w:num>
  <w:num w:numId="26">
    <w:abstractNumId w:val="10"/>
  </w:num>
  <w:num w:numId="27">
    <w:abstractNumId w:val="12"/>
  </w:num>
  <w:num w:numId="28">
    <w:abstractNumId w:val="13"/>
  </w:num>
  <w:num w:numId="29">
    <w:abstractNumId w:val="28"/>
  </w:num>
  <w:num w:numId="30">
    <w:abstractNumId w:val="4"/>
  </w:num>
  <w:num w:numId="31">
    <w:abstractNumId w:val="5"/>
  </w:num>
  <w:num w:numId="32">
    <w:abstractNumId w:val="34"/>
  </w:num>
  <w:num w:numId="33">
    <w:abstractNumId w:val="8"/>
  </w:num>
  <w:num w:numId="34">
    <w:abstractNumId w:val="7"/>
  </w:num>
  <w:num w:numId="35">
    <w:abstractNumId w:val="22"/>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zNDW3NDcEsozMDJV0lIJTi4sz8/NACoxrAbnDfRcsAAAA"/>
  </w:docVars>
  <w:rsids>
    <w:rsidRoot w:val="00EE4D6E"/>
    <w:rsid w:val="000039D9"/>
    <w:rsid w:val="0007147C"/>
    <w:rsid w:val="00081642"/>
    <w:rsid w:val="000A7D55"/>
    <w:rsid w:val="00114AAF"/>
    <w:rsid w:val="001203AE"/>
    <w:rsid w:val="00175153"/>
    <w:rsid w:val="001811D3"/>
    <w:rsid w:val="001C1450"/>
    <w:rsid w:val="001E44C8"/>
    <w:rsid w:val="00223920"/>
    <w:rsid w:val="00252A11"/>
    <w:rsid w:val="0029357D"/>
    <w:rsid w:val="002A2856"/>
    <w:rsid w:val="003020A2"/>
    <w:rsid w:val="003038D3"/>
    <w:rsid w:val="003225CD"/>
    <w:rsid w:val="003925DE"/>
    <w:rsid w:val="003C0800"/>
    <w:rsid w:val="003C302C"/>
    <w:rsid w:val="003C3E69"/>
    <w:rsid w:val="003F4DA9"/>
    <w:rsid w:val="003F70CA"/>
    <w:rsid w:val="004803C5"/>
    <w:rsid w:val="004A25F0"/>
    <w:rsid w:val="004A4C93"/>
    <w:rsid w:val="004A5EFD"/>
    <w:rsid w:val="004C4442"/>
    <w:rsid w:val="004C4FCE"/>
    <w:rsid w:val="00505D50"/>
    <w:rsid w:val="005151D8"/>
    <w:rsid w:val="00515546"/>
    <w:rsid w:val="005638D0"/>
    <w:rsid w:val="00570BD0"/>
    <w:rsid w:val="005B784C"/>
    <w:rsid w:val="005C2969"/>
    <w:rsid w:val="005D1877"/>
    <w:rsid w:val="00633320"/>
    <w:rsid w:val="00647178"/>
    <w:rsid w:val="006722BC"/>
    <w:rsid w:val="007067BE"/>
    <w:rsid w:val="00752576"/>
    <w:rsid w:val="007B26B1"/>
    <w:rsid w:val="00857027"/>
    <w:rsid w:val="00870246"/>
    <w:rsid w:val="00896E01"/>
    <w:rsid w:val="008F2388"/>
    <w:rsid w:val="009165E9"/>
    <w:rsid w:val="009325A7"/>
    <w:rsid w:val="00935120"/>
    <w:rsid w:val="0095077F"/>
    <w:rsid w:val="00975A60"/>
    <w:rsid w:val="009807F0"/>
    <w:rsid w:val="00991961"/>
    <w:rsid w:val="009956F9"/>
    <w:rsid w:val="009A253A"/>
    <w:rsid w:val="009B44BE"/>
    <w:rsid w:val="009C3DD5"/>
    <w:rsid w:val="009F5B1B"/>
    <w:rsid w:val="00A069BF"/>
    <w:rsid w:val="00A312D8"/>
    <w:rsid w:val="00A41080"/>
    <w:rsid w:val="00A602A6"/>
    <w:rsid w:val="00B31AC4"/>
    <w:rsid w:val="00B76073"/>
    <w:rsid w:val="00B844E8"/>
    <w:rsid w:val="00BC69C0"/>
    <w:rsid w:val="00BD08AB"/>
    <w:rsid w:val="00BF4C44"/>
    <w:rsid w:val="00C07BCD"/>
    <w:rsid w:val="00C47587"/>
    <w:rsid w:val="00C60CA8"/>
    <w:rsid w:val="00C67021"/>
    <w:rsid w:val="00CA6FEE"/>
    <w:rsid w:val="00CC3CF5"/>
    <w:rsid w:val="00CD4A1D"/>
    <w:rsid w:val="00D03AB2"/>
    <w:rsid w:val="00D12CFE"/>
    <w:rsid w:val="00D13825"/>
    <w:rsid w:val="00D441C0"/>
    <w:rsid w:val="00D53639"/>
    <w:rsid w:val="00D550DC"/>
    <w:rsid w:val="00D8355F"/>
    <w:rsid w:val="00DA20ED"/>
    <w:rsid w:val="00DC1CC5"/>
    <w:rsid w:val="00DC590C"/>
    <w:rsid w:val="00DE3D6D"/>
    <w:rsid w:val="00DF345F"/>
    <w:rsid w:val="00E13FF2"/>
    <w:rsid w:val="00E162DA"/>
    <w:rsid w:val="00EB736B"/>
    <w:rsid w:val="00EE4D6E"/>
    <w:rsid w:val="00F03F25"/>
    <w:rsid w:val="00F44F1E"/>
    <w:rsid w:val="00F53968"/>
    <w:rsid w:val="00F71F11"/>
    <w:rsid w:val="0A4F60C9"/>
    <w:rsid w:val="0F4D2811"/>
    <w:rsid w:val="15958BA1"/>
    <w:rsid w:val="4977B935"/>
    <w:rsid w:val="57E7F680"/>
    <w:rsid w:val="6C24069F"/>
    <w:rsid w:val="76EAB548"/>
    <w:rsid w:val="7863E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EC0C10"/>
  <w15:docId w15:val="{EBA71B05-679F-4747-9CF4-9D953E07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qFormat="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qFormat/>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paragraph" w:customStyle="1" w:styleId="Default">
    <w:name w:val="Default"/>
    <w:rsid w:val="00991961"/>
    <w:pPr>
      <w:autoSpaceDE w:val="0"/>
      <w:autoSpaceDN w:val="0"/>
      <w:adjustRightInd w:val="0"/>
    </w:pPr>
    <w:rPr>
      <w:rFonts w:ascii="Lato" w:hAnsi="Lato" w:cs="Lato"/>
      <w:color w:val="000000"/>
      <w:sz w:val="24"/>
      <w:szCs w:val="24"/>
    </w:rPr>
  </w:style>
  <w:style w:type="paragraph" w:customStyle="1" w:styleId="product-title">
    <w:name w:val="product-title"/>
    <w:basedOn w:val="Normal"/>
    <w:rsid w:val="003C302C"/>
    <w:pPr>
      <w:spacing w:before="100" w:beforeAutospacing="1" w:after="100" w:afterAutospacing="1"/>
      <w:outlineLvl w:val="9"/>
    </w:pPr>
    <w:rPr>
      <w:rFonts w:ascii="Times New Roman" w:eastAsia="Times New Roman" w:hAnsi="Times New Roman" w:cs="Times New Roman"/>
      <w:sz w:val="24"/>
      <w:lang w:val="en-GB" w:eastAsia="en-GB"/>
    </w:rPr>
  </w:style>
  <w:style w:type="character" w:customStyle="1" w:styleId="prod-title">
    <w:name w:val="prod-title"/>
    <w:basedOn w:val="DefaultParagraphFont"/>
    <w:rsid w:val="003C302C"/>
  </w:style>
  <w:style w:type="character" w:customStyle="1" w:styleId="published-date">
    <w:name w:val="published-date"/>
    <w:basedOn w:val="DefaultParagraphFont"/>
    <w:rsid w:val="003C302C"/>
  </w:style>
  <w:style w:type="character" w:styleId="Strong">
    <w:name w:val="Strong"/>
    <w:basedOn w:val="DefaultParagraphFont"/>
    <w:uiPriority w:val="22"/>
    <w:qFormat/>
    <w:rsid w:val="003C302C"/>
    <w:rPr>
      <w:b/>
      <w:bCs/>
    </w:rPr>
  </w:style>
  <w:style w:type="character" w:styleId="CommentReference">
    <w:name w:val="annotation reference"/>
    <w:basedOn w:val="DefaultParagraphFont"/>
    <w:semiHidden/>
    <w:unhideWhenUsed/>
    <w:rsid w:val="003C302C"/>
    <w:rPr>
      <w:sz w:val="16"/>
      <w:szCs w:val="16"/>
    </w:rPr>
  </w:style>
  <w:style w:type="paragraph" w:styleId="CommentText">
    <w:name w:val="annotation text"/>
    <w:basedOn w:val="Normal"/>
    <w:link w:val="CommentTextChar"/>
    <w:semiHidden/>
    <w:unhideWhenUsed/>
    <w:rsid w:val="003C302C"/>
    <w:rPr>
      <w:sz w:val="20"/>
      <w:szCs w:val="20"/>
    </w:rPr>
  </w:style>
  <w:style w:type="character" w:customStyle="1" w:styleId="CommentTextChar">
    <w:name w:val="Comment Text Char"/>
    <w:basedOn w:val="DefaultParagraphFont"/>
    <w:link w:val="CommentText"/>
    <w:semiHidden/>
    <w:rsid w:val="003C302C"/>
    <w:rPr>
      <w:rFonts w:ascii="Arial" w:hAnsi="Arial"/>
      <w:lang w:val="en-US"/>
    </w:rPr>
  </w:style>
  <w:style w:type="paragraph" w:styleId="CommentSubject">
    <w:name w:val="annotation subject"/>
    <w:basedOn w:val="CommentText"/>
    <w:next w:val="CommentText"/>
    <w:link w:val="CommentSubjectChar"/>
    <w:semiHidden/>
    <w:unhideWhenUsed/>
    <w:rsid w:val="003C302C"/>
    <w:rPr>
      <w:b/>
      <w:bCs/>
    </w:rPr>
  </w:style>
  <w:style w:type="character" w:customStyle="1" w:styleId="CommentSubjectChar">
    <w:name w:val="Comment Subject Char"/>
    <w:basedOn w:val="CommentTextChar"/>
    <w:link w:val="CommentSubject"/>
    <w:semiHidden/>
    <w:rsid w:val="003C302C"/>
    <w:rPr>
      <w:rFonts w:ascii="Arial" w:hAnsi="Arial"/>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586842">
      <w:bodyDiv w:val="1"/>
      <w:marLeft w:val="0"/>
      <w:marRight w:val="0"/>
      <w:marTop w:val="0"/>
      <w:marBottom w:val="0"/>
      <w:divBdr>
        <w:top w:val="none" w:sz="0" w:space="0" w:color="auto"/>
        <w:left w:val="none" w:sz="0" w:space="0" w:color="auto"/>
        <w:bottom w:val="none" w:sz="0" w:space="0" w:color="auto"/>
        <w:right w:val="none" w:sz="0" w:space="0" w:color="auto"/>
      </w:divBdr>
      <w:divsChild>
        <w:div w:id="1471824372">
          <w:marLeft w:val="0"/>
          <w:marRight w:val="0"/>
          <w:marTop w:val="0"/>
          <w:marBottom w:val="0"/>
          <w:divBdr>
            <w:top w:val="none" w:sz="0" w:space="0" w:color="auto"/>
            <w:left w:val="none" w:sz="0" w:space="0" w:color="auto"/>
            <w:bottom w:val="none" w:sz="0" w:space="0" w:color="auto"/>
            <w:right w:val="none" w:sz="0" w:space="0" w:color="auto"/>
          </w:divBdr>
          <w:divsChild>
            <w:div w:id="1966306771">
              <w:marLeft w:val="0"/>
              <w:marRight w:val="0"/>
              <w:marTop w:val="0"/>
              <w:marBottom w:val="0"/>
              <w:divBdr>
                <w:top w:val="none" w:sz="0" w:space="0" w:color="auto"/>
                <w:left w:val="none" w:sz="0" w:space="0" w:color="auto"/>
                <w:bottom w:val="none" w:sz="0" w:space="0" w:color="auto"/>
                <w:right w:val="none" w:sz="0" w:space="0" w:color="auto"/>
              </w:divBdr>
              <w:divsChild>
                <w:div w:id="6293601">
                  <w:marLeft w:val="0"/>
                  <w:marRight w:val="0"/>
                  <w:marTop w:val="0"/>
                  <w:marBottom w:val="0"/>
                  <w:divBdr>
                    <w:top w:val="none" w:sz="0" w:space="0" w:color="auto"/>
                    <w:left w:val="none" w:sz="0" w:space="0" w:color="auto"/>
                    <w:bottom w:val="none" w:sz="0" w:space="0" w:color="auto"/>
                    <w:right w:val="none" w:sz="0" w:space="0" w:color="auto"/>
                  </w:divBdr>
                  <w:divsChild>
                    <w:div w:id="841746806">
                      <w:marLeft w:val="0"/>
                      <w:marRight w:val="0"/>
                      <w:marTop w:val="0"/>
                      <w:marBottom w:val="0"/>
                      <w:divBdr>
                        <w:top w:val="none" w:sz="0" w:space="0" w:color="auto"/>
                        <w:left w:val="none" w:sz="0" w:space="0" w:color="auto"/>
                        <w:bottom w:val="none" w:sz="0" w:space="0" w:color="auto"/>
                        <w:right w:val="none" w:sz="0" w:space="0" w:color="auto"/>
                      </w:divBdr>
                      <w:divsChild>
                        <w:div w:id="1652564659">
                          <w:marLeft w:val="0"/>
                          <w:marRight w:val="0"/>
                          <w:marTop w:val="0"/>
                          <w:marBottom w:val="0"/>
                          <w:divBdr>
                            <w:top w:val="none" w:sz="0" w:space="0" w:color="auto"/>
                            <w:left w:val="none" w:sz="0" w:space="0" w:color="auto"/>
                            <w:bottom w:val="none" w:sz="0" w:space="0" w:color="auto"/>
                            <w:right w:val="none" w:sz="0" w:space="0" w:color="auto"/>
                          </w:divBdr>
                          <w:divsChild>
                            <w:div w:id="11089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ce.org.uk/guidance/NG145"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forrest\Documents\Custom%20Office%20Templates\Clinical%20guideline%20template%20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C84A8-00BA-48FB-A54F-05D0EE43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Clinical guideline template 2018</Template>
  <TotalTime>7</TotalTime>
  <Pages>5</Pages>
  <Words>1107</Words>
  <Characters>6311</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Karen</dc:creator>
  <cp:keywords/>
  <dc:description/>
  <cp:lastModifiedBy>Karen Forrest</cp:lastModifiedBy>
  <cp:revision>2</cp:revision>
  <cp:lastPrinted>2020-06-22T22:42:00Z</cp:lastPrinted>
  <dcterms:created xsi:type="dcterms:W3CDTF">2020-10-27T16:06:00Z</dcterms:created>
  <dcterms:modified xsi:type="dcterms:W3CDTF">2020-10-27T16:06:00Z</dcterms:modified>
</cp:coreProperties>
</file>
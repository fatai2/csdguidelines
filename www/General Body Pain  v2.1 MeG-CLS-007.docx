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F3662" w14:textId="77777777" w:rsidR="00960284" w:rsidRPr="00EF2FB1" w:rsidRDefault="00960284" w:rsidP="00960284">
      <w:pPr>
        <w:pStyle w:val="Heading1"/>
        <w:spacing w:after="240"/>
      </w:pPr>
      <w:r>
        <w:t>General Body Pain</w:t>
      </w:r>
    </w:p>
    <w:p w14:paraId="68A5AA8A" w14:textId="77777777" w:rsidR="00AE12F7" w:rsidRDefault="00AE12F7" w:rsidP="00AE12F7">
      <w:pPr>
        <w:pStyle w:val="Heading2"/>
        <w:rPr>
          <w:rFonts w:eastAsia="Times New Roman"/>
          <w:i/>
          <w:iCs/>
          <w:szCs w:val="24"/>
        </w:rPr>
      </w:pPr>
      <w:r>
        <w:rPr>
          <w:rFonts w:eastAsia="Times New Roman"/>
          <w:i/>
          <w:iCs/>
        </w:rPr>
        <w:t>Executive summary</w:t>
      </w:r>
    </w:p>
    <w:p w14:paraId="368C4D32" w14:textId="17682187" w:rsidR="00AE12F7" w:rsidRDefault="00AE12F7" w:rsidP="00AE12F7">
      <w:pPr>
        <w:pStyle w:val="Heading2"/>
        <w:rPr>
          <w:rFonts w:eastAsia="Times New Roman"/>
        </w:rPr>
      </w:pPr>
      <w:r>
        <w:rPr>
          <w:rFonts w:eastAsia="Times New Roman"/>
        </w:rPr>
        <w:t>Introduction</w:t>
      </w:r>
    </w:p>
    <w:p w14:paraId="419FFD31" w14:textId="77777777" w:rsidR="00AE12F7" w:rsidRPr="00960284" w:rsidRDefault="00AE12F7" w:rsidP="00AE12F7">
      <w:pPr>
        <w:rPr>
          <w:b/>
        </w:rPr>
      </w:pPr>
      <w:r w:rsidRPr="00960284">
        <w:t xml:space="preserve">This is a very common presentation. </w:t>
      </w:r>
      <w:r w:rsidRPr="00960284">
        <w:rPr>
          <w:lang w:val="en"/>
        </w:rPr>
        <w:t>Everyone at some point in their life suffers from general body aches and pain. It is your body’s way of letting you know it is time to make some changes and slow down.</w:t>
      </w:r>
    </w:p>
    <w:p w14:paraId="31C111F3" w14:textId="77777777" w:rsidR="00AE12F7" w:rsidRPr="00960284" w:rsidRDefault="00AE12F7" w:rsidP="00AE12F7">
      <w:pPr>
        <w:rPr>
          <w:lang w:val="en"/>
        </w:rPr>
      </w:pPr>
      <w:r w:rsidRPr="00960284">
        <w:rPr>
          <w:lang w:val="en"/>
        </w:rPr>
        <w:t>The human body is under constant gravity and movement pressure as demanded by our lifestyle: work activities, posture, home duties, shopping, carrying, lifting, bending over, farming, gardening, exercise etc. All these activities require body movement and can cause General Body Aches &amp; Pains.</w:t>
      </w:r>
    </w:p>
    <w:p w14:paraId="56DA6640" w14:textId="77777777" w:rsidR="00AE12F7" w:rsidRPr="00960284" w:rsidRDefault="00AE12F7" w:rsidP="00AE12F7">
      <w:pPr>
        <w:rPr>
          <w:lang w:val="en"/>
        </w:rPr>
      </w:pPr>
      <w:r w:rsidRPr="00960284">
        <w:rPr>
          <w:lang w:val="en"/>
        </w:rPr>
        <w:t xml:space="preserve">Usually, when general body aches and pain are </w:t>
      </w:r>
      <w:proofErr w:type="gramStart"/>
      <w:r w:rsidRPr="00960284">
        <w:rPr>
          <w:lang w:val="en"/>
        </w:rPr>
        <w:t>felt,  it</w:t>
      </w:r>
      <w:proofErr w:type="gramEnd"/>
      <w:r w:rsidRPr="00960284">
        <w:rPr>
          <w:lang w:val="en"/>
        </w:rPr>
        <w:t xml:space="preserve"> is caused by life stress, fatigue, restless/ poor sleep, muscle strain, poor eating habits, lack of exercise, poor posture, an injury or over-use. Today’s lifestyle, family and work are all demanding on our body. </w:t>
      </w:r>
    </w:p>
    <w:p w14:paraId="13919053" w14:textId="77777777" w:rsidR="00AE12F7" w:rsidRPr="00960284" w:rsidRDefault="00AE12F7" w:rsidP="00AE12F7">
      <w:pPr>
        <w:rPr>
          <w:b/>
        </w:rPr>
      </w:pPr>
      <w:r w:rsidRPr="00960284">
        <w:t xml:space="preserve">It may also reflect the presence of a very severe illness, such as sepsis or rheumatoid arthritis, </w:t>
      </w:r>
      <w:r w:rsidRPr="00960284">
        <w:rPr>
          <w:lang w:val="en"/>
        </w:rPr>
        <w:t>joint inflammation, ligament trauma</w:t>
      </w:r>
      <w:r w:rsidRPr="00960284">
        <w:t>, or it may indicate something milder, like a fresh cold. It is not unusual for mental illness, especially depression, to present this way.</w:t>
      </w:r>
    </w:p>
    <w:p w14:paraId="525A8948" w14:textId="77777777" w:rsidR="00AE12F7" w:rsidRPr="00960284" w:rsidRDefault="00AE12F7" w:rsidP="00AE12F7">
      <w:pPr>
        <w:rPr>
          <w:lang w:val="en"/>
        </w:rPr>
      </w:pPr>
      <w:r w:rsidRPr="00960284">
        <w:rPr>
          <w:lang w:val="en"/>
        </w:rPr>
        <w:t>Thankfully, many general body aches and pains are treatable.</w:t>
      </w:r>
    </w:p>
    <w:p w14:paraId="3F7A4191" w14:textId="687E3E20" w:rsidR="00AE12F7" w:rsidRDefault="00AE12F7" w:rsidP="00AE12F7">
      <w:pPr>
        <w:pStyle w:val="Heading2"/>
        <w:rPr>
          <w:rFonts w:eastAsia="Times New Roman"/>
        </w:rPr>
      </w:pPr>
      <w:r>
        <w:rPr>
          <w:rFonts w:eastAsia="Times New Roman"/>
        </w:rPr>
        <w:t>Target users</w:t>
      </w:r>
    </w:p>
    <w:p w14:paraId="4E224610" w14:textId="7ABCB0E6" w:rsidR="00AE12F7" w:rsidRPr="00AE12F7" w:rsidRDefault="00AE12F7" w:rsidP="00AE12F7">
      <w:pPr>
        <w:pStyle w:val="ListParagraph"/>
        <w:numPr>
          <w:ilvl w:val="0"/>
          <w:numId w:val="28"/>
        </w:numPr>
      </w:pPr>
      <w:r>
        <w:t>Nurses</w:t>
      </w:r>
    </w:p>
    <w:p w14:paraId="50323FAD" w14:textId="33DB6536" w:rsidR="00AE12F7" w:rsidRDefault="00AE12F7" w:rsidP="00AE12F7">
      <w:pPr>
        <w:pStyle w:val="Heading2"/>
        <w:rPr>
          <w:rFonts w:eastAsia="Times New Roman"/>
        </w:rPr>
      </w:pPr>
      <w:r>
        <w:rPr>
          <w:rFonts w:eastAsia="Times New Roman"/>
        </w:rPr>
        <w:t xml:space="preserve">Target area of use </w:t>
      </w:r>
    </w:p>
    <w:p w14:paraId="02C693A0" w14:textId="792FDE03" w:rsidR="00AE12F7" w:rsidRPr="00AE12F7" w:rsidRDefault="00AE12F7" w:rsidP="00AE12F7">
      <w:pPr>
        <w:pStyle w:val="ListParagraph"/>
        <w:numPr>
          <w:ilvl w:val="0"/>
          <w:numId w:val="28"/>
        </w:numPr>
      </w:pPr>
      <w:r>
        <w:t>Gate clinic</w:t>
      </w:r>
    </w:p>
    <w:p w14:paraId="32C1AE2F" w14:textId="3C65159F" w:rsidR="00AE12F7" w:rsidRDefault="00AE12F7" w:rsidP="00AE12F7">
      <w:pPr>
        <w:pStyle w:val="Heading2"/>
        <w:rPr>
          <w:rFonts w:eastAsia="Times New Roman"/>
        </w:rPr>
      </w:pPr>
      <w:r>
        <w:rPr>
          <w:rFonts w:eastAsia="Times New Roman"/>
        </w:rPr>
        <w:t xml:space="preserve">Key areas of focus / New additions / Changes </w:t>
      </w:r>
    </w:p>
    <w:p w14:paraId="0CFB4A68" w14:textId="65B87A93" w:rsidR="00AE12F7" w:rsidRPr="00AE12F7" w:rsidRDefault="001D711F" w:rsidP="00AE12F7">
      <w:r>
        <w:t>This guideline is intended to help nurses think about the possible causes of general body pain.</w:t>
      </w:r>
    </w:p>
    <w:p w14:paraId="4B440ED9" w14:textId="77777777" w:rsidR="00AE12F7" w:rsidRDefault="00AE12F7" w:rsidP="00AE12F7">
      <w:pPr>
        <w:pStyle w:val="Heading2"/>
        <w:rPr>
          <w:rFonts w:eastAsia="Times New Roman"/>
        </w:rPr>
      </w:pPr>
      <w:r>
        <w:rPr>
          <w:rFonts w:eastAsia="Times New Roman"/>
        </w:rPr>
        <w:t>Limitations</w:t>
      </w:r>
    </w:p>
    <w:p w14:paraId="010647FD" w14:textId="56795550" w:rsidR="00AE12F7" w:rsidRDefault="001D711F" w:rsidP="001D711F">
      <w:r>
        <w:t>None.</w:t>
      </w:r>
    </w:p>
    <w:p w14:paraId="0C45B004" w14:textId="77777777" w:rsidR="00AE12F7" w:rsidRDefault="00AE12F7">
      <w:pPr>
        <w:spacing w:after="0"/>
        <w:outlineLvl w:val="9"/>
        <w:rPr>
          <w:rFonts w:cs="Times New Roman"/>
          <w:b/>
          <w:sz w:val="24"/>
          <w:szCs w:val="28"/>
        </w:rPr>
      </w:pPr>
      <w:r>
        <w:br w:type="page"/>
      </w:r>
    </w:p>
    <w:p w14:paraId="7A7F0FFD" w14:textId="186F98CD" w:rsidR="00960284" w:rsidRDefault="00960284" w:rsidP="00960284">
      <w:pPr>
        <w:pStyle w:val="Heading2"/>
      </w:pPr>
      <w:r w:rsidRPr="00EF2FB1">
        <w:lastRenderedPageBreak/>
        <w:t>Presenting symptoms and signs</w:t>
      </w:r>
    </w:p>
    <w:p w14:paraId="779553D1" w14:textId="77777777" w:rsidR="00960284" w:rsidRDefault="00960284" w:rsidP="00960284">
      <w:pPr>
        <w:rPr>
          <w:b/>
        </w:rPr>
      </w:pPr>
      <w:r>
        <w:t xml:space="preserve">Ask the patient how long the general body pain has been present. </w:t>
      </w:r>
      <w:proofErr w:type="gramStart"/>
      <w:r>
        <w:t>Is it present at all times</w:t>
      </w:r>
      <w:proofErr w:type="gramEnd"/>
      <w:r>
        <w:t>? Are there parts of the body that are more painful than others?</w:t>
      </w:r>
    </w:p>
    <w:p w14:paraId="36BD8352" w14:textId="77777777" w:rsidR="00960284" w:rsidRDefault="00960284" w:rsidP="00960284">
      <w:r>
        <w:t xml:space="preserve">Are there any associated symptoms, such as fever, joint pain or swelling, cough, </w:t>
      </w:r>
      <w:proofErr w:type="spellStart"/>
      <w:r>
        <w:t>diarrhoea</w:t>
      </w:r>
      <w:proofErr w:type="spellEnd"/>
      <w:r>
        <w:t>, nausea and vomiting, weight loss, reduced appetite, difficulty sleeping?</w:t>
      </w:r>
    </w:p>
    <w:p w14:paraId="1F63A726" w14:textId="77777777" w:rsidR="00960284" w:rsidRPr="00D87827" w:rsidRDefault="00960284" w:rsidP="00960284">
      <w:r>
        <w:t>How does the patient present themselves? Do they make eye contact with you? Are they able to talk comfortably?</w:t>
      </w:r>
    </w:p>
    <w:p w14:paraId="4D1025C9" w14:textId="77777777" w:rsidR="00960284" w:rsidRDefault="00960284" w:rsidP="00960284">
      <w:pPr>
        <w:pStyle w:val="Heading2"/>
      </w:pPr>
      <w:r w:rsidRPr="00EF2FB1">
        <w:t>Management</w:t>
      </w:r>
    </w:p>
    <w:p w14:paraId="7F8666B5" w14:textId="77777777" w:rsidR="00960284" w:rsidRDefault="00960284" w:rsidP="00960284">
      <w:pPr>
        <w:rPr>
          <w:b/>
        </w:rPr>
      </w:pPr>
      <w:r>
        <w:t xml:space="preserve">If the patient </w:t>
      </w:r>
      <w:proofErr w:type="gramStart"/>
      <w:r>
        <w:t>is able to</w:t>
      </w:r>
      <w:proofErr w:type="gramEnd"/>
      <w:r>
        <w:t xml:space="preserve"> describe other symptoms, then treat them according to the diagnosis that these suggest. Consider the possibility of malaria, fresh cold or another infection. </w:t>
      </w:r>
    </w:p>
    <w:p w14:paraId="621F3406" w14:textId="77777777" w:rsidR="00960284" w:rsidRDefault="00960284" w:rsidP="00960284">
      <w:r>
        <w:t xml:space="preserve">If you are unable to make a diagnosis and the symptoms seem severe, refer the patient to the doctor. </w:t>
      </w:r>
    </w:p>
    <w:p w14:paraId="621BB733" w14:textId="77777777" w:rsidR="00960284" w:rsidRDefault="00960284" w:rsidP="00960284">
      <w:r>
        <w:t xml:space="preserve">If the patient does not seem to be severely unwell, consider treating with 3 days of paracetamol 15-20 mg/kg (max 1g) TDS for 3 days. Ask the patient to return if they are not better. </w:t>
      </w:r>
    </w:p>
    <w:p w14:paraId="5C500461" w14:textId="7AFE2AF7" w:rsidR="00960284" w:rsidRDefault="00960284" w:rsidP="00960284">
      <w:r>
        <w:t>For patients with persisting general body pains, conditions to consider include:</w:t>
      </w:r>
    </w:p>
    <w:p w14:paraId="04C4E9D0" w14:textId="77777777" w:rsidR="00960284" w:rsidRDefault="00960284" w:rsidP="00960284">
      <w:pPr>
        <w:pStyle w:val="ListParagraph"/>
        <w:numPr>
          <w:ilvl w:val="0"/>
          <w:numId w:val="27"/>
        </w:numPr>
      </w:pPr>
      <w:r>
        <w:t>Stress</w:t>
      </w:r>
    </w:p>
    <w:p w14:paraId="114A8B9C" w14:textId="77777777" w:rsidR="00960284" w:rsidRDefault="00960284" w:rsidP="00960284">
      <w:pPr>
        <w:pStyle w:val="ListParagraph"/>
        <w:numPr>
          <w:ilvl w:val="0"/>
          <w:numId w:val="27"/>
        </w:numPr>
      </w:pPr>
      <w:r>
        <w:t>Dehydration</w:t>
      </w:r>
    </w:p>
    <w:p w14:paraId="73DA983D" w14:textId="77777777" w:rsidR="00960284" w:rsidRDefault="00960284" w:rsidP="00960284">
      <w:pPr>
        <w:pStyle w:val="ListParagraph"/>
        <w:numPr>
          <w:ilvl w:val="0"/>
          <w:numId w:val="27"/>
        </w:numPr>
      </w:pPr>
      <w:r>
        <w:t>Lack of refreshing sleep</w:t>
      </w:r>
    </w:p>
    <w:p w14:paraId="240F61AF" w14:textId="77777777" w:rsidR="00960284" w:rsidRDefault="00960284" w:rsidP="00960284">
      <w:pPr>
        <w:pStyle w:val="ListParagraph"/>
        <w:numPr>
          <w:ilvl w:val="0"/>
          <w:numId w:val="27"/>
        </w:numPr>
      </w:pPr>
      <w:proofErr w:type="spellStart"/>
      <w:r>
        <w:t>Anaemia</w:t>
      </w:r>
      <w:proofErr w:type="spellEnd"/>
    </w:p>
    <w:p w14:paraId="7D23446C" w14:textId="77777777" w:rsidR="00960284" w:rsidRDefault="00960284" w:rsidP="00960284">
      <w:pPr>
        <w:pStyle w:val="ListParagraph"/>
        <w:numPr>
          <w:ilvl w:val="0"/>
          <w:numId w:val="27"/>
        </w:numPr>
      </w:pPr>
      <w:r>
        <w:t>Vitamin D Deficiency</w:t>
      </w:r>
    </w:p>
    <w:p w14:paraId="4D04D8DF" w14:textId="77777777" w:rsidR="00960284" w:rsidRDefault="00960284" w:rsidP="00960284">
      <w:pPr>
        <w:pStyle w:val="ListParagraph"/>
        <w:numPr>
          <w:ilvl w:val="0"/>
          <w:numId w:val="27"/>
        </w:numPr>
      </w:pPr>
      <w:r>
        <w:t>Arthritis</w:t>
      </w:r>
    </w:p>
    <w:p w14:paraId="4E00C3BE" w14:textId="77777777" w:rsidR="00960284" w:rsidRDefault="00960284" w:rsidP="00960284">
      <w:pPr>
        <w:pStyle w:val="ListParagraph"/>
        <w:numPr>
          <w:ilvl w:val="0"/>
          <w:numId w:val="27"/>
        </w:numPr>
      </w:pPr>
      <w:r>
        <w:t>Depression</w:t>
      </w:r>
    </w:p>
    <w:p w14:paraId="0E623CF9" w14:textId="77777777" w:rsidR="00960284" w:rsidRDefault="00960284" w:rsidP="00960284">
      <w:pPr>
        <w:pStyle w:val="ListParagraph"/>
        <w:numPr>
          <w:ilvl w:val="0"/>
          <w:numId w:val="27"/>
        </w:numPr>
      </w:pPr>
      <w:r>
        <w:t>Anxiety disorder</w:t>
      </w:r>
    </w:p>
    <w:p w14:paraId="69C9D3FA" w14:textId="77777777" w:rsidR="00960284" w:rsidRDefault="00960284" w:rsidP="00960284">
      <w:pPr>
        <w:pStyle w:val="ListParagraph"/>
        <w:numPr>
          <w:ilvl w:val="0"/>
          <w:numId w:val="27"/>
        </w:numPr>
      </w:pPr>
      <w:r>
        <w:t>Lupus</w:t>
      </w:r>
    </w:p>
    <w:p w14:paraId="7ED60E82" w14:textId="77777777" w:rsidR="00960284" w:rsidRDefault="00960284" w:rsidP="00960284">
      <w:pPr>
        <w:pStyle w:val="ListParagraph"/>
        <w:numPr>
          <w:ilvl w:val="0"/>
          <w:numId w:val="27"/>
        </w:numPr>
      </w:pPr>
      <w:r>
        <w:t>Neurological pathologies like Multiple Sclerosis</w:t>
      </w:r>
    </w:p>
    <w:p w14:paraId="74F7989E" w14:textId="77777777" w:rsidR="00960284" w:rsidRDefault="00960284" w:rsidP="00960284">
      <w:pPr>
        <w:pStyle w:val="ListParagraph"/>
        <w:numPr>
          <w:ilvl w:val="0"/>
          <w:numId w:val="27"/>
        </w:numPr>
      </w:pPr>
      <w:r>
        <w:t>Fibromyalgia</w:t>
      </w:r>
    </w:p>
    <w:p w14:paraId="59A6EE4B" w14:textId="77777777" w:rsidR="00960284" w:rsidRPr="00D87827" w:rsidRDefault="00960284" w:rsidP="00960284">
      <w:pPr>
        <w:pStyle w:val="ListParagraph"/>
        <w:numPr>
          <w:ilvl w:val="0"/>
          <w:numId w:val="27"/>
        </w:numPr>
      </w:pPr>
      <w:r>
        <w:t>Chronic Fatigue Syndrome</w:t>
      </w:r>
    </w:p>
    <w:p w14:paraId="741087B0" w14:textId="77777777" w:rsidR="00960284" w:rsidRDefault="00960284" w:rsidP="00960284">
      <w:pPr>
        <w:pStyle w:val="Heading2"/>
      </w:pPr>
      <w:r>
        <w:t>Suggested Treatment Modalities</w:t>
      </w:r>
    </w:p>
    <w:p w14:paraId="39325FFA" w14:textId="77777777" w:rsidR="00960284" w:rsidRDefault="00960284" w:rsidP="00960284">
      <w:pPr>
        <w:pStyle w:val="ListParagraph"/>
        <w:numPr>
          <w:ilvl w:val="0"/>
          <w:numId w:val="26"/>
        </w:numPr>
        <w:rPr>
          <w:lang w:val="en"/>
        </w:rPr>
      </w:pPr>
      <w:r w:rsidRPr="008E24AD">
        <w:rPr>
          <w:lang w:val="en"/>
        </w:rPr>
        <w:t xml:space="preserve">Physiotherapy Treatments methods- To promote relaxation include </w:t>
      </w:r>
    </w:p>
    <w:p w14:paraId="5C98C92B" w14:textId="77777777" w:rsidR="00960284" w:rsidRDefault="00960284" w:rsidP="00960284">
      <w:pPr>
        <w:pStyle w:val="ListParagraph"/>
        <w:numPr>
          <w:ilvl w:val="1"/>
          <w:numId w:val="26"/>
        </w:numPr>
        <w:rPr>
          <w:lang w:val="en"/>
        </w:rPr>
      </w:pPr>
      <w:r>
        <w:rPr>
          <w:lang w:val="en"/>
        </w:rPr>
        <w:t xml:space="preserve">Manipulation: Spine, joints </w:t>
      </w:r>
      <w:proofErr w:type="spellStart"/>
      <w:r>
        <w:rPr>
          <w:lang w:val="en"/>
        </w:rPr>
        <w:t>etc</w:t>
      </w:r>
      <w:proofErr w:type="spellEnd"/>
      <w:r w:rsidRPr="008E24AD">
        <w:rPr>
          <w:lang w:val="en"/>
        </w:rPr>
        <w:t xml:space="preserve"> </w:t>
      </w:r>
    </w:p>
    <w:p w14:paraId="6C6A5E2B" w14:textId="77777777" w:rsidR="00960284" w:rsidRDefault="00960284" w:rsidP="00960284">
      <w:pPr>
        <w:pStyle w:val="ListParagraph"/>
        <w:numPr>
          <w:ilvl w:val="1"/>
          <w:numId w:val="26"/>
        </w:numPr>
        <w:rPr>
          <w:lang w:val="en"/>
        </w:rPr>
      </w:pPr>
      <w:proofErr w:type="spellStart"/>
      <w:r>
        <w:rPr>
          <w:lang w:val="en"/>
        </w:rPr>
        <w:t>Mobilisation</w:t>
      </w:r>
      <w:proofErr w:type="spellEnd"/>
      <w:r>
        <w:rPr>
          <w:lang w:val="en"/>
        </w:rPr>
        <w:t>- Joints basically</w:t>
      </w:r>
    </w:p>
    <w:p w14:paraId="47AB98DF" w14:textId="77777777" w:rsidR="00960284" w:rsidRDefault="00960284" w:rsidP="00960284">
      <w:pPr>
        <w:pStyle w:val="ListParagraph"/>
        <w:numPr>
          <w:ilvl w:val="1"/>
          <w:numId w:val="26"/>
        </w:numPr>
        <w:rPr>
          <w:lang w:val="en"/>
        </w:rPr>
      </w:pPr>
      <w:r>
        <w:rPr>
          <w:lang w:val="en"/>
        </w:rPr>
        <w:t>Massage (deep tissue massage)</w:t>
      </w:r>
      <w:r w:rsidRPr="008E24AD">
        <w:rPr>
          <w:lang w:val="en"/>
        </w:rPr>
        <w:t xml:space="preserve"> </w:t>
      </w:r>
    </w:p>
    <w:p w14:paraId="1D148997" w14:textId="77777777" w:rsidR="00960284" w:rsidRDefault="00960284" w:rsidP="00960284">
      <w:pPr>
        <w:pStyle w:val="ListParagraph"/>
        <w:numPr>
          <w:ilvl w:val="1"/>
          <w:numId w:val="26"/>
        </w:numPr>
        <w:rPr>
          <w:lang w:val="en"/>
        </w:rPr>
      </w:pPr>
      <w:r>
        <w:rPr>
          <w:lang w:val="en"/>
        </w:rPr>
        <w:t xml:space="preserve">Exercises to strengthen the muscles that </w:t>
      </w:r>
      <w:r w:rsidRPr="008E24AD">
        <w:rPr>
          <w:lang w:val="en"/>
        </w:rPr>
        <w:t>support the spine and vital organs.</w:t>
      </w:r>
    </w:p>
    <w:p w14:paraId="37EF32E2" w14:textId="77777777" w:rsidR="00960284" w:rsidRPr="008E24AD" w:rsidRDefault="00960284" w:rsidP="00960284">
      <w:pPr>
        <w:pStyle w:val="ListParagraph"/>
        <w:numPr>
          <w:ilvl w:val="0"/>
          <w:numId w:val="26"/>
        </w:numPr>
        <w:rPr>
          <w:lang w:val="en"/>
        </w:rPr>
      </w:pPr>
      <w:r>
        <w:rPr>
          <w:lang w:val="en"/>
        </w:rPr>
        <w:t>Rheumatologist- Need to refer to Dakar, Senegal</w:t>
      </w:r>
    </w:p>
    <w:p w14:paraId="6E7FD773" w14:textId="77777777" w:rsidR="00960284" w:rsidRDefault="00960284" w:rsidP="00960284">
      <w:pPr>
        <w:pStyle w:val="Heading2"/>
      </w:pPr>
      <w:r>
        <w:t>When to refer to Dr in OPD</w:t>
      </w:r>
    </w:p>
    <w:p w14:paraId="39793E54" w14:textId="77777777" w:rsidR="00960284" w:rsidRDefault="00960284" w:rsidP="00960284">
      <w:r w:rsidRPr="00D87827">
        <w:rPr>
          <w:i/>
        </w:rPr>
        <w:t>Refer</w:t>
      </w:r>
      <w:r>
        <w:t xml:space="preserve"> to the doctor </w:t>
      </w:r>
    </w:p>
    <w:p w14:paraId="7B58F78D" w14:textId="77777777" w:rsidR="00960284" w:rsidRDefault="00960284" w:rsidP="00960284">
      <w:pPr>
        <w:pStyle w:val="ListParagraph"/>
        <w:numPr>
          <w:ilvl w:val="0"/>
          <w:numId w:val="25"/>
        </w:numPr>
      </w:pPr>
      <w:r>
        <w:t>if you are unable to make a diagnosis</w:t>
      </w:r>
    </w:p>
    <w:p w14:paraId="1F1DD0AA" w14:textId="77777777" w:rsidR="00960284" w:rsidRDefault="00960284" w:rsidP="00960284">
      <w:pPr>
        <w:pStyle w:val="ListParagraph"/>
        <w:numPr>
          <w:ilvl w:val="0"/>
          <w:numId w:val="25"/>
        </w:numPr>
      </w:pPr>
      <w:r>
        <w:t>if the patient is severely unwell</w:t>
      </w:r>
    </w:p>
    <w:p w14:paraId="55DAC7B9" w14:textId="77777777" w:rsidR="00960284" w:rsidRDefault="00960284" w:rsidP="00960284">
      <w:pPr>
        <w:pStyle w:val="ListParagraph"/>
        <w:numPr>
          <w:ilvl w:val="0"/>
          <w:numId w:val="25"/>
        </w:numPr>
      </w:pPr>
      <w:r>
        <w:t xml:space="preserve">if you make a diagnosis needing a </w:t>
      </w:r>
      <w:proofErr w:type="gramStart"/>
      <w:r>
        <w:t>doctors</w:t>
      </w:r>
      <w:proofErr w:type="gramEnd"/>
      <w:r>
        <w:t xml:space="preserve"> review</w:t>
      </w:r>
    </w:p>
    <w:p w14:paraId="452CE65D" w14:textId="77777777" w:rsidR="00960284" w:rsidRPr="00C1418C" w:rsidRDefault="00960284" w:rsidP="00960284">
      <w:pPr>
        <w:rPr>
          <w:b/>
          <w:sz w:val="28"/>
          <w:szCs w:val="28"/>
        </w:rPr>
      </w:pPr>
      <w:r w:rsidRPr="00C1418C">
        <w:rPr>
          <w:b/>
          <w:sz w:val="28"/>
          <w:szCs w:val="28"/>
        </w:rPr>
        <w:lastRenderedPageBreak/>
        <w:t>References</w:t>
      </w:r>
    </w:p>
    <w:p w14:paraId="668E55AD" w14:textId="77777777" w:rsidR="00960284" w:rsidRPr="00960284" w:rsidRDefault="00960284" w:rsidP="00960284">
      <w:pPr>
        <w:rPr>
          <w:sz w:val="20"/>
          <w:szCs w:val="20"/>
        </w:rPr>
      </w:pPr>
      <w:r w:rsidRPr="00960284">
        <w:rPr>
          <w:sz w:val="20"/>
          <w:szCs w:val="20"/>
        </w:rPr>
        <w:t xml:space="preserve">‘General Body Aches &amp; Pains-101 Physio’ Australian Physiotherapy Association. Accessed at </w:t>
      </w:r>
      <w:hyperlink r:id="rId7" w:history="1">
        <w:r w:rsidRPr="00960284">
          <w:rPr>
            <w:rStyle w:val="Hyperlink"/>
            <w:sz w:val="20"/>
            <w:szCs w:val="20"/>
          </w:rPr>
          <w:t>http://101physio.com.au/101-physio-general-body-pain-therapy</w:t>
        </w:r>
      </w:hyperlink>
    </w:p>
    <w:p w14:paraId="790F14A2" w14:textId="77777777" w:rsidR="00F03F25" w:rsidRPr="005638D0" w:rsidRDefault="00F03F2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E82D4E1" w14:textId="77777777" w:rsidTr="00515546">
        <w:trPr>
          <w:trHeight w:val="20"/>
        </w:trPr>
        <w:tc>
          <w:tcPr>
            <w:tcW w:w="2139" w:type="dxa"/>
            <w:shd w:val="clear" w:color="auto" w:fill="auto"/>
            <w:vAlign w:val="bottom"/>
          </w:tcPr>
          <w:p w14:paraId="52978E0D"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1B3164AA" w14:textId="1975AAD6" w:rsidR="004C4442" w:rsidRPr="00515546" w:rsidRDefault="004C4442" w:rsidP="00522C6C">
            <w:pPr>
              <w:spacing w:after="0"/>
              <w:rPr>
                <w:szCs w:val="22"/>
              </w:rPr>
            </w:pPr>
            <w:r w:rsidRPr="00515546">
              <w:rPr>
                <w:szCs w:val="22"/>
              </w:rPr>
              <w:t>Name</w:t>
            </w:r>
            <w:r w:rsidR="005638D0">
              <w:rPr>
                <w:szCs w:val="22"/>
              </w:rPr>
              <w:t xml:space="preserve">: </w:t>
            </w:r>
            <w:r w:rsidR="00960284">
              <w:rPr>
                <w:szCs w:val="22"/>
              </w:rPr>
              <w:t>Babatunde Awokola</w:t>
            </w:r>
          </w:p>
        </w:tc>
        <w:tc>
          <w:tcPr>
            <w:tcW w:w="2869" w:type="dxa"/>
            <w:shd w:val="clear" w:color="auto" w:fill="auto"/>
            <w:vAlign w:val="bottom"/>
          </w:tcPr>
          <w:p w14:paraId="50EF7C5D" w14:textId="0DA20393" w:rsidR="004C4442" w:rsidRPr="00515546" w:rsidRDefault="004C4442" w:rsidP="00522C6C">
            <w:pPr>
              <w:spacing w:after="0"/>
              <w:rPr>
                <w:szCs w:val="22"/>
              </w:rPr>
            </w:pPr>
            <w:r w:rsidRPr="00515546">
              <w:rPr>
                <w:szCs w:val="22"/>
              </w:rPr>
              <w:t xml:space="preserve">Date: </w:t>
            </w:r>
            <w:r w:rsidR="00960284">
              <w:rPr>
                <w:szCs w:val="22"/>
              </w:rPr>
              <w:t>12 May 2018</w:t>
            </w:r>
          </w:p>
        </w:tc>
      </w:tr>
      <w:tr w:rsidR="004C4442" w:rsidRPr="00515546" w14:paraId="5ECFACA2" w14:textId="77777777" w:rsidTr="00515546">
        <w:trPr>
          <w:trHeight w:val="20"/>
        </w:trPr>
        <w:tc>
          <w:tcPr>
            <w:tcW w:w="2139" w:type="dxa"/>
            <w:shd w:val="clear" w:color="auto" w:fill="auto"/>
            <w:vAlign w:val="bottom"/>
          </w:tcPr>
          <w:p w14:paraId="4C2D6E17"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05E54499" w14:textId="560849BC" w:rsidR="004C4442" w:rsidRPr="00515546" w:rsidRDefault="004C4442" w:rsidP="00522C6C">
            <w:pPr>
              <w:spacing w:after="0"/>
              <w:rPr>
                <w:szCs w:val="22"/>
              </w:rPr>
            </w:pPr>
            <w:r w:rsidRPr="00515546">
              <w:rPr>
                <w:szCs w:val="22"/>
              </w:rPr>
              <w:t xml:space="preserve">Name: </w:t>
            </w:r>
            <w:r w:rsidR="00960284">
              <w:rPr>
                <w:szCs w:val="22"/>
              </w:rPr>
              <w:t>Karen Forrest</w:t>
            </w:r>
          </w:p>
        </w:tc>
        <w:tc>
          <w:tcPr>
            <w:tcW w:w="2869" w:type="dxa"/>
            <w:shd w:val="clear" w:color="auto" w:fill="auto"/>
            <w:vAlign w:val="bottom"/>
          </w:tcPr>
          <w:p w14:paraId="478545B3" w14:textId="5BEBAE38" w:rsidR="004C4442" w:rsidRPr="00515546" w:rsidRDefault="004C4442" w:rsidP="00522C6C">
            <w:pPr>
              <w:spacing w:after="0"/>
              <w:rPr>
                <w:szCs w:val="22"/>
              </w:rPr>
            </w:pPr>
            <w:r w:rsidRPr="00515546">
              <w:rPr>
                <w:szCs w:val="22"/>
              </w:rPr>
              <w:t xml:space="preserve">Date: </w:t>
            </w:r>
            <w:r w:rsidR="00960284">
              <w:rPr>
                <w:szCs w:val="22"/>
              </w:rPr>
              <w:t>31 July 2018</w:t>
            </w:r>
          </w:p>
        </w:tc>
      </w:tr>
      <w:tr w:rsidR="002E0B2D" w:rsidRPr="00515546" w14:paraId="39B472F0" w14:textId="77777777" w:rsidTr="00830E8B">
        <w:trPr>
          <w:trHeight w:val="20"/>
        </w:trPr>
        <w:tc>
          <w:tcPr>
            <w:tcW w:w="2139" w:type="dxa"/>
            <w:shd w:val="clear" w:color="auto" w:fill="auto"/>
          </w:tcPr>
          <w:p w14:paraId="46FD9416" w14:textId="151856F1" w:rsidR="002E0B2D" w:rsidRPr="00515546" w:rsidRDefault="002E0B2D" w:rsidP="002E0B2D">
            <w:pPr>
              <w:spacing w:after="0"/>
              <w:rPr>
                <w:b/>
                <w:szCs w:val="22"/>
              </w:rPr>
            </w:pPr>
            <w:r>
              <w:rPr>
                <w:b/>
              </w:rPr>
              <w:t>Reviewed by</w:t>
            </w:r>
            <w:r>
              <w:rPr>
                <w:b/>
              </w:rPr>
              <w:t>:</w:t>
            </w:r>
          </w:p>
        </w:tc>
        <w:tc>
          <w:tcPr>
            <w:tcW w:w="3622" w:type="dxa"/>
            <w:shd w:val="clear" w:color="auto" w:fill="auto"/>
          </w:tcPr>
          <w:p w14:paraId="0926E26B" w14:textId="6D028795" w:rsidR="002E0B2D" w:rsidRPr="00515546" w:rsidRDefault="002E0B2D" w:rsidP="002E0B2D">
            <w:pPr>
              <w:spacing w:after="0"/>
              <w:rPr>
                <w:szCs w:val="22"/>
              </w:rPr>
            </w:pPr>
            <w:r>
              <w:t>Name</w:t>
            </w:r>
            <w:r>
              <w:t>:</w:t>
            </w:r>
            <w:r>
              <w:t xml:space="preserve"> Musa Jallow</w:t>
            </w:r>
          </w:p>
        </w:tc>
        <w:tc>
          <w:tcPr>
            <w:tcW w:w="2869" w:type="dxa"/>
            <w:shd w:val="clear" w:color="auto" w:fill="auto"/>
          </w:tcPr>
          <w:p w14:paraId="33C8CEDB" w14:textId="5B676BD1" w:rsidR="002E0B2D" w:rsidRPr="00515546" w:rsidRDefault="002E0B2D" w:rsidP="002E0B2D">
            <w:pPr>
              <w:spacing w:after="0"/>
              <w:rPr>
                <w:szCs w:val="22"/>
              </w:rPr>
            </w:pPr>
            <w:r>
              <w:t xml:space="preserve">Date: </w:t>
            </w:r>
            <w:r>
              <w:t>28 June 2020</w:t>
            </w:r>
          </w:p>
        </w:tc>
      </w:tr>
      <w:tr w:rsidR="004C4442" w:rsidRPr="00515546" w14:paraId="23912413" w14:textId="77777777" w:rsidTr="00515546">
        <w:trPr>
          <w:trHeight w:val="20"/>
        </w:trPr>
        <w:tc>
          <w:tcPr>
            <w:tcW w:w="2139" w:type="dxa"/>
            <w:shd w:val="clear" w:color="auto" w:fill="auto"/>
            <w:vAlign w:val="bottom"/>
          </w:tcPr>
          <w:p w14:paraId="601E9D10"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17C6354"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BFB524C" w14:textId="77777777" w:rsidR="004C4442" w:rsidRPr="00515546" w:rsidRDefault="004C4442" w:rsidP="00522C6C">
            <w:pPr>
              <w:spacing w:after="0"/>
              <w:rPr>
                <w:b/>
                <w:szCs w:val="22"/>
              </w:rPr>
            </w:pPr>
            <w:r w:rsidRPr="00515546">
              <w:rPr>
                <w:b/>
                <w:szCs w:val="22"/>
              </w:rPr>
              <w:t>Review due date:</w:t>
            </w:r>
          </w:p>
        </w:tc>
      </w:tr>
      <w:tr w:rsidR="004C4442" w:rsidRPr="00515546" w14:paraId="5AE857BE" w14:textId="77777777" w:rsidTr="00515546">
        <w:trPr>
          <w:trHeight w:val="20"/>
        </w:trPr>
        <w:tc>
          <w:tcPr>
            <w:tcW w:w="2139" w:type="dxa"/>
            <w:shd w:val="clear" w:color="auto" w:fill="auto"/>
            <w:vAlign w:val="bottom"/>
          </w:tcPr>
          <w:p w14:paraId="1221A720"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30152F46"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37C35032" w14:textId="77777777" w:rsidR="004C4442" w:rsidRPr="00515546" w:rsidRDefault="004C4442" w:rsidP="00522C6C">
            <w:pPr>
              <w:spacing w:after="0"/>
              <w:rPr>
                <w:szCs w:val="22"/>
              </w:rPr>
            </w:pPr>
          </w:p>
        </w:tc>
      </w:tr>
      <w:tr w:rsidR="00960284" w:rsidRPr="00515546" w14:paraId="1DF733D6" w14:textId="77777777" w:rsidTr="00515546">
        <w:trPr>
          <w:trHeight w:val="20"/>
        </w:trPr>
        <w:tc>
          <w:tcPr>
            <w:tcW w:w="2139" w:type="dxa"/>
            <w:shd w:val="clear" w:color="auto" w:fill="auto"/>
            <w:vAlign w:val="bottom"/>
          </w:tcPr>
          <w:p w14:paraId="0EB228DA" w14:textId="75619D56" w:rsidR="00960284" w:rsidRPr="00515546" w:rsidRDefault="00960284" w:rsidP="00522C6C">
            <w:pPr>
              <w:spacing w:after="0"/>
              <w:rPr>
                <w:szCs w:val="22"/>
              </w:rPr>
            </w:pPr>
            <w:r>
              <w:rPr>
                <w:szCs w:val="22"/>
              </w:rPr>
              <w:t>2.0</w:t>
            </w:r>
          </w:p>
        </w:tc>
        <w:tc>
          <w:tcPr>
            <w:tcW w:w="3622" w:type="dxa"/>
            <w:shd w:val="clear" w:color="auto" w:fill="auto"/>
            <w:vAlign w:val="bottom"/>
          </w:tcPr>
          <w:p w14:paraId="63D5F5CE" w14:textId="1AB7B2CF" w:rsidR="00960284" w:rsidRPr="00515546" w:rsidRDefault="00960284" w:rsidP="00522C6C">
            <w:pPr>
              <w:spacing w:after="0"/>
              <w:rPr>
                <w:szCs w:val="22"/>
              </w:rPr>
            </w:pPr>
            <w:r>
              <w:rPr>
                <w:szCs w:val="22"/>
              </w:rPr>
              <w:t>Transferred to new template and revised</w:t>
            </w:r>
          </w:p>
        </w:tc>
        <w:tc>
          <w:tcPr>
            <w:tcW w:w="2869" w:type="dxa"/>
            <w:shd w:val="clear" w:color="auto" w:fill="auto"/>
            <w:vAlign w:val="bottom"/>
          </w:tcPr>
          <w:p w14:paraId="2243CC09" w14:textId="1ABB1B19" w:rsidR="00960284" w:rsidRPr="00515546" w:rsidRDefault="00960284" w:rsidP="00522C6C">
            <w:pPr>
              <w:spacing w:after="0"/>
              <w:rPr>
                <w:szCs w:val="22"/>
              </w:rPr>
            </w:pPr>
            <w:r>
              <w:rPr>
                <w:szCs w:val="22"/>
              </w:rPr>
              <w:t>31 July 2020</w:t>
            </w:r>
          </w:p>
        </w:tc>
      </w:tr>
      <w:tr w:rsidR="001D711F" w:rsidRPr="00515546" w14:paraId="47A12E75" w14:textId="77777777" w:rsidTr="00515546">
        <w:trPr>
          <w:trHeight w:val="20"/>
        </w:trPr>
        <w:tc>
          <w:tcPr>
            <w:tcW w:w="2139" w:type="dxa"/>
            <w:shd w:val="clear" w:color="auto" w:fill="auto"/>
            <w:vAlign w:val="bottom"/>
          </w:tcPr>
          <w:p w14:paraId="097B56E6" w14:textId="06BA0867" w:rsidR="001D711F" w:rsidRDefault="001D711F" w:rsidP="00522C6C">
            <w:pPr>
              <w:spacing w:after="0"/>
              <w:rPr>
                <w:szCs w:val="22"/>
              </w:rPr>
            </w:pPr>
            <w:r>
              <w:rPr>
                <w:szCs w:val="22"/>
              </w:rPr>
              <w:t>2.1</w:t>
            </w:r>
          </w:p>
        </w:tc>
        <w:tc>
          <w:tcPr>
            <w:tcW w:w="3622" w:type="dxa"/>
            <w:shd w:val="clear" w:color="auto" w:fill="auto"/>
            <w:vAlign w:val="bottom"/>
          </w:tcPr>
          <w:p w14:paraId="5BC1710C" w14:textId="16EC453D" w:rsidR="001D711F" w:rsidRDefault="001D711F" w:rsidP="00522C6C">
            <w:pPr>
              <w:spacing w:after="0"/>
              <w:rPr>
                <w:szCs w:val="22"/>
              </w:rPr>
            </w:pPr>
            <w:r>
              <w:rPr>
                <w:szCs w:val="22"/>
              </w:rPr>
              <w:t>Executive summary added</w:t>
            </w:r>
          </w:p>
        </w:tc>
        <w:tc>
          <w:tcPr>
            <w:tcW w:w="2869" w:type="dxa"/>
            <w:shd w:val="clear" w:color="auto" w:fill="auto"/>
            <w:vAlign w:val="bottom"/>
          </w:tcPr>
          <w:p w14:paraId="271ABBBE" w14:textId="1C5445A7" w:rsidR="001D711F" w:rsidRDefault="001D711F" w:rsidP="00522C6C">
            <w:pPr>
              <w:spacing w:after="0"/>
              <w:rPr>
                <w:szCs w:val="22"/>
              </w:rPr>
            </w:pPr>
            <w:r>
              <w:rPr>
                <w:szCs w:val="22"/>
              </w:rPr>
              <w:t>31 July 2020</w:t>
            </w:r>
          </w:p>
        </w:tc>
      </w:tr>
      <w:tr w:rsidR="005638D0" w:rsidRPr="00515546" w14:paraId="54330F84" w14:textId="77777777" w:rsidTr="00515546">
        <w:trPr>
          <w:trHeight w:val="20"/>
        </w:trPr>
        <w:tc>
          <w:tcPr>
            <w:tcW w:w="2139" w:type="dxa"/>
            <w:shd w:val="clear" w:color="auto" w:fill="auto"/>
            <w:vAlign w:val="bottom"/>
          </w:tcPr>
          <w:p w14:paraId="1E7AFC1A"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F263062" w14:textId="72A67E22" w:rsidR="005638D0" w:rsidRPr="002E0B2D" w:rsidRDefault="002E0B2D" w:rsidP="005638D0">
            <w:pPr>
              <w:spacing w:after="0"/>
              <w:rPr>
                <w:szCs w:val="22"/>
              </w:rPr>
            </w:pPr>
            <w:r w:rsidRPr="002E0B2D">
              <w:rPr>
                <w:szCs w:val="22"/>
              </w:rPr>
              <w:t>No changes required</w:t>
            </w:r>
          </w:p>
        </w:tc>
        <w:tc>
          <w:tcPr>
            <w:tcW w:w="2869" w:type="dxa"/>
            <w:shd w:val="clear" w:color="auto" w:fill="auto"/>
            <w:vAlign w:val="bottom"/>
          </w:tcPr>
          <w:p w14:paraId="271B0F9F" w14:textId="33A50A8F" w:rsidR="005638D0" w:rsidRPr="002E0B2D" w:rsidRDefault="002E0B2D" w:rsidP="005638D0">
            <w:pPr>
              <w:spacing w:after="0"/>
              <w:rPr>
                <w:szCs w:val="22"/>
              </w:rPr>
            </w:pPr>
            <w:r w:rsidRPr="002E0B2D">
              <w:rPr>
                <w:szCs w:val="22"/>
              </w:rPr>
              <w:t>01 November 2022</w:t>
            </w:r>
          </w:p>
        </w:tc>
      </w:tr>
    </w:tbl>
    <w:p w14:paraId="45E7231A" w14:textId="77777777" w:rsidR="00975A60" w:rsidRPr="00CC3CF5" w:rsidRDefault="00975A60" w:rsidP="00975A60">
      <w:pPr>
        <w:rPr>
          <w:szCs w:val="22"/>
        </w:rPr>
      </w:pPr>
    </w:p>
    <w:sectPr w:rsidR="00975A60" w:rsidRPr="00CC3CF5"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53411" w14:textId="77777777" w:rsidR="00960284" w:rsidRDefault="00960284" w:rsidP="00975A60">
      <w:pPr>
        <w:spacing w:after="0"/>
      </w:pPr>
      <w:r>
        <w:separator/>
      </w:r>
    </w:p>
  </w:endnote>
  <w:endnote w:type="continuationSeparator" w:id="0">
    <w:p w14:paraId="4E818B5F" w14:textId="77777777" w:rsidR="00960284" w:rsidRDefault="0096028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7B9EB"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D424A5"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63C4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94D05"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A88B7" w14:textId="77777777" w:rsidR="00960284" w:rsidRDefault="00960284" w:rsidP="00975A60">
      <w:pPr>
        <w:spacing w:after="0"/>
      </w:pPr>
      <w:r>
        <w:separator/>
      </w:r>
    </w:p>
  </w:footnote>
  <w:footnote w:type="continuationSeparator" w:id="0">
    <w:p w14:paraId="5930124B" w14:textId="77777777" w:rsidR="00960284" w:rsidRDefault="0096028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AE66" w14:textId="77777777" w:rsidR="001D711F" w:rsidRDefault="001D7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67DF4" w14:textId="77777777" w:rsidR="00960284" w:rsidRPr="00960284" w:rsidRDefault="00960284" w:rsidP="00960284">
    <w:pPr>
      <w:pStyle w:val="Header"/>
    </w:pPr>
    <w:r w:rsidRPr="00960284">
      <w:t>Identification code: MeG-CLS-007</w:t>
    </w:r>
    <w:r w:rsidRPr="00960284">
      <w:tab/>
    </w:r>
  </w:p>
  <w:p w14:paraId="2E9AD667" w14:textId="073A47E1" w:rsidR="00960284" w:rsidRPr="00960284" w:rsidRDefault="00960284" w:rsidP="00960284">
    <w:pPr>
      <w:pStyle w:val="Header"/>
    </w:pPr>
    <w:r w:rsidRPr="00960284">
      <w:t>Version: 2.</w:t>
    </w:r>
    <w:r w:rsidR="001D711F">
      <w:t>1</w:t>
    </w:r>
    <w:r w:rsidRPr="00960284">
      <w:t xml:space="preserve"> – 31 July 2018</w:t>
    </w:r>
  </w:p>
  <w:p w14:paraId="33FC6AF3" w14:textId="24D362EA" w:rsidR="005D1877" w:rsidRPr="00960284" w:rsidRDefault="005D1877" w:rsidP="009602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8757A"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64143877" wp14:editId="76C70E5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A2F86E9"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C577E53" w14:textId="77777777" w:rsidR="00D13825" w:rsidRPr="003C0800" w:rsidRDefault="00D13825" w:rsidP="00D13825">
    <w:pPr>
      <w:pStyle w:val="Header"/>
      <w:ind w:firstLine="2880"/>
      <w:rPr>
        <w:rFonts w:cs="Arial"/>
        <w:b/>
      </w:rPr>
    </w:pPr>
  </w:p>
  <w:p w14:paraId="6395FC49" w14:textId="2F290F37" w:rsidR="00D13825" w:rsidRPr="00960284" w:rsidRDefault="00D13825" w:rsidP="00D13825">
    <w:pPr>
      <w:pStyle w:val="Header"/>
    </w:pPr>
    <w:r w:rsidRPr="00960284">
      <w:t>Identification code: MeG-CLS-</w:t>
    </w:r>
    <w:r w:rsidR="00960284" w:rsidRPr="00960284">
      <w:t>007</w:t>
    </w:r>
    <w:r w:rsidRPr="00960284">
      <w:tab/>
    </w:r>
  </w:p>
  <w:p w14:paraId="0BFC56F6" w14:textId="4AC02104" w:rsidR="00D13825" w:rsidRPr="00960284" w:rsidRDefault="00D13825" w:rsidP="00D13825">
    <w:pPr>
      <w:pStyle w:val="Header"/>
    </w:pPr>
    <w:r w:rsidRPr="00960284">
      <w:t xml:space="preserve">Version: </w:t>
    </w:r>
    <w:r w:rsidR="00960284" w:rsidRPr="00960284">
      <w:t>2.</w:t>
    </w:r>
    <w:r w:rsidR="001D711F">
      <w:t>1</w:t>
    </w:r>
    <w:r w:rsidR="00960284" w:rsidRPr="00960284">
      <w:t xml:space="preserve"> – 31 July 2018</w:t>
    </w:r>
  </w:p>
  <w:p w14:paraId="6AA0D80F"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94528"/>
    <w:multiLevelType w:val="hybridMultilevel"/>
    <w:tmpl w:val="0AA6D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E6152D"/>
    <w:multiLevelType w:val="hybridMultilevel"/>
    <w:tmpl w:val="2E32B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77D0017"/>
    <w:multiLevelType w:val="hybridMultilevel"/>
    <w:tmpl w:val="084A6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5110EA"/>
    <w:multiLevelType w:val="hybridMultilevel"/>
    <w:tmpl w:val="456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9"/>
  </w:num>
  <w:num w:numId="4">
    <w:abstractNumId w:val="1"/>
  </w:num>
  <w:num w:numId="5">
    <w:abstractNumId w:val="0"/>
  </w:num>
  <w:num w:numId="6">
    <w:abstractNumId w:val="5"/>
  </w:num>
  <w:num w:numId="7">
    <w:abstractNumId w:val="15"/>
  </w:num>
  <w:num w:numId="8">
    <w:abstractNumId w:val="2"/>
  </w:num>
  <w:num w:numId="9">
    <w:abstractNumId w:val="27"/>
  </w:num>
  <w:num w:numId="10">
    <w:abstractNumId w:val="3"/>
  </w:num>
  <w:num w:numId="11">
    <w:abstractNumId w:val="10"/>
  </w:num>
  <w:num w:numId="12">
    <w:abstractNumId w:val="17"/>
  </w:num>
  <w:num w:numId="13">
    <w:abstractNumId w:val="23"/>
  </w:num>
  <w:num w:numId="14">
    <w:abstractNumId w:val="20"/>
  </w:num>
  <w:num w:numId="15">
    <w:abstractNumId w:val="26"/>
  </w:num>
  <w:num w:numId="16">
    <w:abstractNumId w:val="11"/>
  </w:num>
  <w:num w:numId="17">
    <w:abstractNumId w:val="7"/>
  </w:num>
  <w:num w:numId="18">
    <w:abstractNumId w:val="21"/>
  </w:num>
  <w:num w:numId="19">
    <w:abstractNumId w:val="12"/>
  </w:num>
  <w:num w:numId="20">
    <w:abstractNumId w:val="24"/>
  </w:num>
  <w:num w:numId="21">
    <w:abstractNumId w:val="14"/>
  </w:num>
  <w:num w:numId="22">
    <w:abstractNumId w:val="8"/>
  </w:num>
  <w:num w:numId="23">
    <w:abstractNumId w:val="16"/>
  </w:num>
  <w:num w:numId="24">
    <w:abstractNumId w:val="19"/>
  </w:num>
  <w:num w:numId="25">
    <w:abstractNumId w:val="25"/>
  </w:num>
  <w:num w:numId="26">
    <w:abstractNumId w:val="4"/>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NDawMDc0MTAxtDBV0lEKTi0uzszPAykwqgUA/q0eziwAAAA="/>
  </w:docVars>
  <w:rsids>
    <w:rsidRoot w:val="00960284"/>
    <w:rsid w:val="000039D9"/>
    <w:rsid w:val="0007147C"/>
    <w:rsid w:val="00081642"/>
    <w:rsid w:val="00114AAF"/>
    <w:rsid w:val="001203AE"/>
    <w:rsid w:val="00175153"/>
    <w:rsid w:val="001C1450"/>
    <w:rsid w:val="001D711F"/>
    <w:rsid w:val="00223920"/>
    <w:rsid w:val="00252A11"/>
    <w:rsid w:val="0029357D"/>
    <w:rsid w:val="002A2856"/>
    <w:rsid w:val="002E0B2D"/>
    <w:rsid w:val="003020A2"/>
    <w:rsid w:val="003038D3"/>
    <w:rsid w:val="003225CD"/>
    <w:rsid w:val="003C0800"/>
    <w:rsid w:val="003F70CA"/>
    <w:rsid w:val="004A25F0"/>
    <w:rsid w:val="004A4C93"/>
    <w:rsid w:val="004C4442"/>
    <w:rsid w:val="005151D8"/>
    <w:rsid w:val="00515546"/>
    <w:rsid w:val="005638D0"/>
    <w:rsid w:val="005B3A2C"/>
    <w:rsid w:val="005D1877"/>
    <w:rsid w:val="00633320"/>
    <w:rsid w:val="007067BE"/>
    <w:rsid w:val="007B26B1"/>
    <w:rsid w:val="00857027"/>
    <w:rsid w:val="009165E9"/>
    <w:rsid w:val="009325A7"/>
    <w:rsid w:val="00960284"/>
    <w:rsid w:val="00975A60"/>
    <w:rsid w:val="009956F9"/>
    <w:rsid w:val="009B44BE"/>
    <w:rsid w:val="009F5B1B"/>
    <w:rsid w:val="00A312D8"/>
    <w:rsid w:val="00A41080"/>
    <w:rsid w:val="00AE12F7"/>
    <w:rsid w:val="00B31AC4"/>
    <w:rsid w:val="00B844E8"/>
    <w:rsid w:val="00BD08AB"/>
    <w:rsid w:val="00C67021"/>
    <w:rsid w:val="00CC3CF5"/>
    <w:rsid w:val="00CD4A1D"/>
    <w:rsid w:val="00D03AB2"/>
    <w:rsid w:val="00D13825"/>
    <w:rsid w:val="00D14101"/>
    <w:rsid w:val="00DA20ED"/>
    <w:rsid w:val="00DC1CC5"/>
    <w:rsid w:val="00DC590C"/>
    <w:rsid w:val="00DE3D6D"/>
    <w:rsid w:val="00DF345F"/>
    <w:rsid w:val="00E162D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6D8379"/>
  <w15:docId w15:val="{B594726C-44D8-4307-85AB-CA543646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styleId="NormalWeb">
    <w:name w:val="Normal (Web)"/>
    <w:basedOn w:val="Normal"/>
    <w:uiPriority w:val="99"/>
    <w:unhideWhenUsed/>
    <w:rsid w:val="00960284"/>
    <w:pPr>
      <w:spacing w:before="100" w:beforeAutospacing="1" w:after="100" w:afterAutospacing="1"/>
      <w:outlineLvl w:val="9"/>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85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101physio.com.au/101-physio-general-body-pain-therap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cp:lastPrinted>2019-04-29T12:07:00Z</cp:lastPrinted>
  <dcterms:created xsi:type="dcterms:W3CDTF">2020-10-27T16:26:00Z</dcterms:created>
  <dcterms:modified xsi:type="dcterms:W3CDTF">2020-10-27T16:26:00Z</dcterms:modified>
</cp:coreProperties>
</file>